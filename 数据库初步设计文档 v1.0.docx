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数据库设计文档</w:t>
      </w:r>
    </w:p>
    <w:p>
      <w:pPr>
        <w:numPr>
          <w:ilvl w:val="0"/>
          <w:numId w:val="0"/>
        </w:numPr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一、数据表详细设计</w:t>
      </w:r>
    </w:p>
    <w:p>
      <w:pPr>
        <w:numPr>
          <w:ilvl w:val="0"/>
          <w:numId w:val="0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1、authors：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用于存储作者的基本信息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</w:p>
    <w:tbl>
      <w:tblPr>
        <w:tblStyle w:val="4"/>
        <w:tblW w:w="85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6"/>
        <w:gridCol w:w="900"/>
        <w:gridCol w:w="645"/>
        <w:gridCol w:w="915"/>
        <w:gridCol w:w="1035"/>
        <w:gridCol w:w="660"/>
        <w:gridCol w:w="28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名</w:t>
            </w:r>
          </w:p>
        </w:tc>
        <w:tc>
          <w:tcPr>
            <w:tcW w:w="90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类型</w:t>
            </w:r>
          </w:p>
        </w:tc>
        <w:tc>
          <w:tcPr>
            <w:tcW w:w="64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长度</w:t>
            </w:r>
          </w:p>
        </w:tc>
        <w:tc>
          <w:tcPr>
            <w:tcW w:w="91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小数点</w:t>
            </w:r>
          </w:p>
        </w:tc>
        <w:tc>
          <w:tcPr>
            <w:tcW w:w="103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不是null</w:t>
            </w:r>
          </w:p>
        </w:tc>
        <w:tc>
          <w:tcPr>
            <w:tcW w:w="66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主键</w:t>
            </w:r>
          </w:p>
        </w:tc>
        <w:tc>
          <w:tcPr>
            <w:tcW w:w="289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90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64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91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03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66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-1</w:t>
            </w:r>
          </w:p>
        </w:tc>
        <w:tc>
          <w:tcPr>
            <w:tcW w:w="289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email</w:t>
            </w:r>
          </w:p>
        </w:tc>
        <w:tc>
          <w:tcPr>
            <w:tcW w:w="90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64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255</w:t>
            </w:r>
          </w:p>
        </w:tc>
        <w:tc>
          <w:tcPr>
            <w:tcW w:w="91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03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66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89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邮箱，同时作为登录账号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47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password</w:t>
            </w:r>
          </w:p>
        </w:tc>
        <w:tc>
          <w:tcPr>
            <w:tcW w:w="90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64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255</w:t>
            </w:r>
          </w:p>
        </w:tc>
        <w:tc>
          <w:tcPr>
            <w:tcW w:w="91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03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66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89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90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64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255</w:t>
            </w:r>
          </w:p>
        </w:tc>
        <w:tc>
          <w:tcPr>
            <w:tcW w:w="91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03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66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89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真实姓名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name_pinyin</w:t>
            </w:r>
          </w:p>
        </w:tc>
        <w:tc>
          <w:tcPr>
            <w:tcW w:w="90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64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255</w:t>
            </w:r>
          </w:p>
        </w:tc>
        <w:tc>
          <w:tcPr>
            <w:tcW w:w="91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03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66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89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姓名拼音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gender</w:t>
            </w:r>
          </w:p>
        </w:tc>
        <w:tc>
          <w:tcPr>
            <w:tcW w:w="90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64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91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03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66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89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address</w:t>
            </w:r>
          </w:p>
        </w:tc>
        <w:tc>
          <w:tcPr>
            <w:tcW w:w="90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text</w:t>
            </w:r>
          </w:p>
        </w:tc>
        <w:tc>
          <w:tcPr>
            <w:tcW w:w="64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1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03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66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89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通讯地址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postcode</w:t>
            </w:r>
          </w:p>
        </w:tc>
        <w:tc>
          <w:tcPr>
            <w:tcW w:w="90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64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255</w:t>
            </w:r>
          </w:p>
        </w:tc>
        <w:tc>
          <w:tcPr>
            <w:tcW w:w="91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03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66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89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所在地邮编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workspace_ch</w:t>
            </w:r>
          </w:p>
        </w:tc>
        <w:tc>
          <w:tcPr>
            <w:tcW w:w="90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text</w:t>
            </w:r>
          </w:p>
        </w:tc>
        <w:tc>
          <w:tcPr>
            <w:tcW w:w="64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1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03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66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89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所在单位中文名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workspace_en</w:t>
            </w:r>
          </w:p>
        </w:tc>
        <w:tc>
          <w:tcPr>
            <w:tcW w:w="90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text</w:t>
            </w:r>
          </w:p>
        </w:tc>
        <w:tc>
          <w:tcPr>
            <w:tcW w:w="64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1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03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-1</w:t>
            </w:r>
          </w:p>
        </w:tc>
        <w:tc>
          <w:tcPr>
            <w:tcW w:w="66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89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所在单位英文名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major</w:t>
            </w:r>
          </w:p>
        </w:tc>
        <w:tc>
          <w:tcPr>
            <w:tcW w:w="90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64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91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03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66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89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专业编号，与type_major表对应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education</w:t>
            </w:r>
          </w:p>
        </w:tc>
        <w:tc>
          <w:tcPr>
            <w:tcW w:w="90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64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91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03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66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89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学历编号，与type_education表对应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title</w:t>
            </w:r>
          </w:p>
        </w:tc>
        <w:tc>
          <w:tcPr>
            <w:tcW w:w="90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64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255</w:t>
            </w:r>
          </w:p>
        </w:tc>
        <w:tc>
          <w:tcPr>
            <w:tcW w:w="91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03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-1</w:t>
            </w:r>
          </w:p>
        </w:tc>
        <w:tc>
          <w:tcPr>
            <w:tcW w:w="66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89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职称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officetel</w:t>
            </w:r>
          </w:p>
        </w:tc>
        <w:tc>
          <w:tcPr>
            <w:tcW w:w="90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64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255</w:t>
            </w:r>
          </w:p>
        </w:tc>
        <w:tc>
          <w:tcPr>
            <w:tcW w:w="91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03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66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89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办公室电话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phonenum</w:t>
            </w:r>
          </w:p>
        </w:tc>
        <w:tc>
          <w:tcPr>
            <w:tcW w:w="90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64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255</w:t>
            </w:r>
          </w:p>
        </w:tc>
        <w:tc>
          <w:tcPr>
            <w:tcW w:w="91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03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-1</w:t>
            </w:r>
          </w:p>
        </w:tc>
        <w:tc>
          <w:tcPr>
            <w:tcW w:w="66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89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location</w:t>
            </w:r>
          </w:p>
        </w:tc>
        <w:tc>
          <w:tcPr>
            <w:tcW w:w="90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64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255</w:t>
            </w:r>
          </w:p>
        </w:tc>
        <w:tc>
          <w:tcPr>
            <w:tcW w:w="91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03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66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89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所在国家/地区的编号，与type_location表对应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researchdir</w:t>
            </w:r>
          </w:p>
        </w:tc>
        <w:tc>
          <w:tcPr>
            <w:tcW w:w="90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64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255</w:t>
            </w:r>
          </w:p>
        </w:tc>
        <w:tc>
          <w:tcPr>
            <w:tcW w:w="91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03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66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89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研究方向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academicsec</w:t>
            </w:r>
          </w:p>
        </w:tc>
        <w:tc>
          <w:tcPr>
            <w:tcW w:w="90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64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91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03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66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89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学术领域编号，与type_academicsec表对应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introduction</w:t>
            </w:r>
          </w:p>
        </w:tc>
        <w:tc>
          <w:tcPr>
            <w:tcW w:w="90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text</w:t>
            </w:r>
          </w:p>
        </w:tc>
        <w:tc>
          <w:tcPr>
            <w:tcW w:w="64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1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03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66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89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个人介绍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safeque1</w:t>
            </w:r>
          </w:p>
        </w:tc>
        <w:tc>
          <w:tcPr>
            <w:tcW w:w="90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text</w:t>
            </w:r>
          </w:p>
        </w:tc>
        <w:tc>
          <w:tcPr>
            <w:tcW w:w="64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1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03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66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89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密保问题的编号和答案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safeque2</w:t>
            </w:r>
          </w:p>
        </w:tc>
        <w:tc>
          <w:tcPr>
            <w:tcW w:w="90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text</w:t>
            </w:r>
          </w:p>
        </w:tc>
        <w:tc>
          <w:tcPr>
            <w:tcW w:w="64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1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03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66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89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密保问题的编号和答案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safeque3</w:t>
            </w:r>
          </w:p>
        </w:tc>
        <w:tc>
          <w:tcPr>
            <w:tcW w:w="90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text</w:t>
            </w:r>
          </w:p>
        </w:tc>
        <w:tc>
          <w:tcPr>
            <w:tcW w:w="64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1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03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66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89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密保问题的编号和答案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外键：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92"/>
        <w:gridCol w:w="1142"/>
        <w:gridCol w:w="1218"/>
        <w:gridCol w:w="1218"/>
        <w:gridCol w:w="12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名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栏位</w:t>
            </w:r>
          </w:p>
        </w:tc>
        <w:tc>
          <w:tcPr>
            <w:tcW w:w="129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参考数据库</w:t>
            </w:r>
          </w:p>
        </w:tc>
        <w:tc>
          <w:tcPr>
            <w:tcW w:w="114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被参考表</w:t>
            </w: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参考栏位</w:t>
            </w: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删除时</w:t>
            </w: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更新时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FK_authors_type_academicsec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academicsec</w:t>
            </w:r>
          </w:p>
        </w:tc>
        <w:tc>
          <w:tcPr>
            <w:tcW w:w="129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newsroom</w:t>
            </w:r>
          </w:p>
        </w:tc>
        <w:tc>
          <w:tcPr>
            <w:tcW w:w="114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type_academicsec</w:t>
            </w: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CASCADE</w:t>
            </w: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CASCADE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FK_authors_type_education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education</w:t>
            </w:r>
          </w:p>
        </w:tc>
        <w:tc>
          <w:tcPr>
            <w:tcW w:w="129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newsroom</w:t>
            </w:r>
          </w:p>
        </w:tc>
        <w:tc>
          <w:tcPr>
            <w:tcW w:w="114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type_education</w:t>
            </w: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CASCADE</w:t>
            </w: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CASCADE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FK_authors_type_location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location</w:t>
            </w:r>
          </w:p>
        </w:tc>
        <w:tc>
          <w:tcPr>
            <w:tcW w:w="129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newsroom</w:t>
            </w:r>
          </w:p>
        </w:tc>
        <w:tc>
          <w:tcPr>
            <w:tcW w:w="114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type_location</w:t>
            </w: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CASCADE</w:t>
            </w: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CASCADE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FK_authors_type_major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major</w:t>
            </w:r>
          </w:p>
        </w:tc>
        <w:tc>
          <w:tcPr>
            <w:tcW w:w="129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newsroom</w:t>
            </w:r>
          </w:p>
        </w:tc>
        <w:tc>
          <w:tcPr>
            <w:tcW w:w="114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type_major</w:t>
            </w: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CASCADE</w:t>
            </w: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CASCADE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2、articles：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用于存储稿件的基本信息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tbl>
      <w:tblPr>
        <w:tblStyle w:val="4"/>
        <w:tblW w:w="85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1"/>
        <w:gridCol w:w="1005"/>
        <w:gridCol w:w="645"/>
        <w:gridCol w:w="915"/>
        <w:gridCol w:w="1035"/>
        <w:gridCol w:w="660"/>
        <w:gridCol w:w="28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名</w:t>
            </w:r>
          </w:p>
        </w:tc>
        <w:tc>
          <w:tcPr>
            <w:tcW w:w="10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类型</w:t>
            </w:r>
          </w:p>
        </w:tc>
        <w:tc>
          <w:tcPr>
            <w:tcW w:w="64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长度</w:t>
            </w:r>
          </w:p>
        </w:tc>
        <w:tc>
          <w:tcPr>
            <w:tcW w:w="91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小数点</w:t>
            </w:r>
          </w:p>
        </w:tc>
        <w:tc>
          <w:tcPr>
            <w:tcW w:w="103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不是null</w:t>
            </w:r>
          </w:p>
        </w:tc>
        <w:tc>
          <w:tcPr>
            <w:tcW w:w="66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主键</w:t>
            </w:r>
          </w:p>
        </w:tc>
        <w:tc>
          <w:tcPr>
            <w:tcW w:w="289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0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64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91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03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66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-1</w:t>
            </w:r>
          </w:p>
        </w:tc>
        <w:tc>
          <w:tcPr>
            <w:tcW w:w="289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title</w:t>
            </w:r>
          </w:p>
        </w:tc>
        <w:tc>
          <w:tcPr>
            <w:tcW w:w="10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64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255</w:t>
            </w:r>
          </w:p>
        </w:tc>
        <w:tc>
          <w:tcPr>
            <w:tcW w:w="91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03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66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89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稿件的标题，包含了id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37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format</w:t>
            </w:r>
          </w:p>
        </w:tc>
        <w:tc>
          <w:tcPr>
            <w:tcW w:w="10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64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255</w:t>
            </w:r>
          </w:p>
        </w:tc>
        <w:tc>
          <w:tcPr>
            <w:tcW w:w="91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03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66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89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稿件格式，以分号串的格式存储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academicsec</w:t>
            </w:r>
          </w:p>
        </w:tc>
        <w:tc>
          <w:tcPr>
            <w:tcW w:w="10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64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91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03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66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89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文章内容的学术领域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keyword1</w:t>
            </w:r>
            <w:r>
              <w:rPr>
                <w:rFonts w:hint="eastAsia"/>
                <w:lang w:val="en-US" w:eastAsia="zh-CN"/>
              </w:rPr>
              <w:t>_ch</w:t>
            </w:r>
          </w:p>
        </w:tc>
        <w:tc>
          <w:tcPr>
            <w:tcW w:w="10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64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255</w:t>
            </w:r>
          </w:p>
        </w:tc>
        <w:tc>
          <w:tcPr>
            <w:tcW w:w="91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03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66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89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中文关键词，至少有一个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keyword2</w:t>
            </w:r>
            <w:r>
              <w:rPr>
                <w:rFonts w:hint="eastAsia"/>
                <w:lang w:val="en-US" w:eastAsia="zh-CN"/>
              </w:rPr>
              <w:t>_ch</w:t>
            </w:r>
          </w:p>
        </w:tc>
        <w:tc>
          <w:tcPr>
            <w:tcW w:w="10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64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255</w:t>
            </w:r>
          </w:p>
        </w:tc>
        <w:tc>
          <w:tcPr>
            <w:tcW w:w="91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03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-1</w:t>
            </w:r>
          </w:p>
        </w:tc>
        <w:tc>
          <w:tcPr>
            <w:tcW w:w="66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89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中文关键词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keyword</w:t>
            </w:r>
            <w:r>
              <w:rPr>
                <w:rFonts w:hint="eastAsia"/>
                <w:lang w:val="en-US" w:eastAsia="zh-CN"/>
              </w:rPr>
              <w:t>3_ch</w:t>
            </w:r>
          </w:p>
        </w:tc>
        <w:tc>
          <w:tcPr>
            <w:tcW w:w="10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64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255</w:t>
            </w:r>
          </w:p>
        </w:tc>
        <w:tc>
          <w:tcPr>
            <w:tcW w:w="91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03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-1</w:t>
            </w:r>
          </w:p>
        </w:tc>
        <w:tc>
          <w:tcPr>
            <w:tcW w:w="66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89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中文关键词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keyword</w:t>
            </w:r>
            <w:r>
              <w:rPr>
                <w:rFonts w:hint="eastAsia"/>
                <w:lang w:val="en-US" w:eastAsia="zh-CN"/>
              </w:rPr>
              <w:t>4_ch</w:t>
            </w:r>
          </w:p>
        </w:tc>
        <w:tc>
          <w:tcPr>
            <w:tcW w:w="10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64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255</w:t>
            </w:r>
          </w:p>
        </w:tc>
        <w:tc>
          <w:tcPr>
            <w:tcW w:w="91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03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-1</w:t>
            </w:r>
          </w:p>
        </w:tc>
        <w:tc>
          <w:tcPr>
            <w:tcW w:w="66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89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中文关键词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keyword1</w:t>
            </w:r>
            <w:r>
              <w:rPr>
                <w:rFonts w:hint="eastAsia"/>
                <w:lang w:val="en-US" w:eastAsia="zh-CN"/>
              </w:rPr>
              <w:t>_en</w:t>
            </w:r>
          </w:p>
        </w:tc>
        <w:tc>
          <w:tcPr>
            <w:tcW w:w="10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64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255</w:t>
            </w:r>
          </w:p>
        </w:tc>
        <w:tc>
          <w:tcPr>
            <w:tcW w:w="91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0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-1</w:t>
            </w:r>
          </w:p>
        </w:tc>
        <w:tc>
          <w:tcPr>
            <w:tcW w:w="66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89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英文关键词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keyword2</w:t>
            </w:r>
            <w:r>
              <w:rPr>
                <w:rFonts w:hint="eastAsia"/>
                <w:lang w:val="en-US" w:eastAsia="zh-CN"/>
              </w:rPr>
              <w:t>_en</w:t>
            </w:r>
          </w:p>
        </w:tc>
        <w:tc>
          <w:tcPr>
            <w:tcW w:w="10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64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255</w:t>
            </w:r>
          </w:p>
        </w:tc>
        <w:tc>
          <w:tcPr>
            <w:tcW w:w="91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0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-1</w:t>
            </w:r>
          </w:p>
        </w:tc>
        <w:tc>
          <w:tcPr>
            <w:tcW w:w="66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89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英文关键词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keyword</w:t>
            </w:r>
            <w:r>
              <w:rPr>
                <w:rFonts w:hint="eastAsia"/>
                <w:lang w:val="en-US" w:eastAsia="zh-CN"/>
              </w:rPr>
              <w:t>3_en</w:t>
            </w:r>
          </w:p>
        </w:tc>
        <w:tc>
          <w:tcPr>
            <w:tcW w:w="10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64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255</w:t>
            </w:r>
          </w:p>
        </w:tc>
        <w:tc>
          <w:tcPr>
            <w:tcW w:w="91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0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-1</w:t>
            </w:r>
          </w:p>
        </w:tc>
        <w:tc>
          <w:tcPr>
            <w:tcW w:w="66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89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英文关键词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keyword</w:t>
            </w:r>
            <w:r>
              <w:rPr>
                <w:rFonts w:hint="eastAsia"/>
                <w:lang w:val="en-US" w:eastAsia="zh-CN"/>
              </w:rPr>
              <w:t>4_en</w:t>
            </w:r>
          </w:p>
        </w:tc>
        <w:tc>
          <w:tcPr>
            <w:tcW w:w="10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64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255</w:t>
            </w:r>
          </w:p>
        </w:tc>
        <w:tc>
          <w:tcPr>
            <w:tcW w:w="91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0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-1</w:t>
            </w:r>
          </w:p>
        </w:tc>
        <w:tc>
          <w:tcPr>
            <w:tcW w:w="66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89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英文关键词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writer_id</w:t>
            </w:r>
          </w:p>
        </w:tc>
        <w:tc>
          <w:tcPr>
            <w:tcW w:w="10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64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91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03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66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89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投稿人id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writers_</w:t>
            </w:r>
            <w:r>
              <w:rPr>
                <w:rFonts w:hint="eastAsia"/>
              </w:rPr>
              <w:t>info</w:t>
            </w:r>
          </w:p>
        </w:tc>
        <w:tc>
          <w:tcPr>
            <w:tcW w:w="10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text</w:t>
            </w:r>
          </w:p>
        </w:tc>
        <w:tc>
          <w:tcPr>
            <w:tcW w:w="64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1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03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66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89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作者信息的格式化串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date_pub</w:t>
            </w:r>
          </w:p>
        </w:tc>
        <w:tc>
          <w:tcPr>
            <w:tcW w:w="10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datetime</w:t>
            </w:r>
          </w:p>
        </w:tc>
        <w:tc>
          <w:tcPr>
            <w:tcW w:w="64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1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03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-1</w:t>
            </w:r>
          </w:p>
        </w:tc>
        <w:tc>
          <w:tcPr>
            <w:tcW w:w="66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89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文章的发表时间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外键：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92"/>
        <w:gridCol w:w="1142"/>
        <w:gridCol w:w="1218"/>
        <w:gridCol w:w="1218"/>
        <w:gridCol w:w="12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名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栏位</w:t>
            </w:r>
          </w:p>
        </w:tc>
        <w:tc>
          <w:tcPr>
            <w:tcW w:w="129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参考数据库</w:t>
            </w:r>
          </w:p>
        </w:tc>
        <w:tc>
          <w:tcPr>
            <w:tcW w:w="114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被参考表</w:t>
            </w: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参考栏位</w:t>
            </w: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删除时</w:t>
            </w: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更新时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FK_articles_academicsec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academicsec</w:t>
            </w:r>
          </w:p>
        </w:tc>
        <w:tc>
          <w:tcPr>
            <w:tcW w:w="129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newsroom</w:t>
            </w:r>
          </w:p>
        </w:tc>
        <w:tc>
          <w:tcPr>
            <w:tcW w:w="114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type_academicsec</w:t>
            </w: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CASCADE</w:t>
            </w: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CASCADE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FK_articles_authors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writer_id</w:t>
            </w:r>
          </w:p>
        </w:tc>
        <w:tc>
          <w:tcPr>
            <w:tcW w:w="129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newsroom</w:t>
            </w:r>
          </w:p>
        </w:tc>
        <w:tc>
          <w:tcPr>
            <w:tcW w:w="114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authors</w:t>
            </w: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CASCADE</w:t>
            </w: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CASCADE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3、editors：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用于存储编辑的基本信息，其中第一条是主编的信息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</w:p>
    <w:tbl>
      <w:tblPr>
        <w:tblStyle w:val="4"/>
        <w:tblW w:w="85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6"/>
        <w:gridCol w:w="900"/>
        <w:gridCol w:w="645"/>
        <w:gridCol w:w="915"/>
        <w:gridCol w:w="1035"/>
        <w:gridCol w:w="660"/>
        <w:gridCol w:w="28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名</w:t>
            </w:r>
          </w:p>
        </w:tc>
        <w:tc>
          <w:tcPr>
            <w:tcW w:w="90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类型</w:t>
            </w:r>
          </w:p>
        </w:tc>
        <w:tc>
          <w:tcPr>
            <w:tcW w:w="64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长度</w:t>
            </w:r>
          </w:p>
        </w:tc>
        <w:tc>
          <w:tcPr>
            <w:tcW w:w="91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小数点</w:t>
            </w:r>
          </w:p>
        </w:tc>
        <w:tc>
          <w:tcPr>
            <w:tcW w:w="103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不是null</w:t>
            </w:r>
          </w:p>
        </w:tc>
        <w:tc>
          <w:tcPr>
            <w:tcW w:w="66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主键</w:t>
            </w:r>
          </w:p>
        </w:tc>
        <w:tc>
          <w:tcPr>
            <w:tcW w:w="289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90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64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91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03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66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-1</w:t>
            </w:r>
          </w:p>
        </w:tc>
        <w:tc>
          <w:tcPr>
            <w:tcW w:w="289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username</w:t>
            </w:r>
          </w:p>
        </w:tc>
        <w:tc>
          <w:tcPr>
            <w:tcW w:w="90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64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255</w:t>
            </w:r>
          </w:p>
        </w:tc>
        <w:tc>
          <w:tcPr>
            <w:tcW w:w="91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03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66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89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工号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47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password</w:t>
            </w:r>
          </w:p>
        </w:tc>
        <w:tc>
          <w:tcPr>
            <w:tcW w:w="90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64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255</w:t>
            </w:r>
          </w:p>
        </w:tc>
        <w:tc>
          <w:tcPr>
            <w:tcW w:w="91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03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66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89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90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64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255</w:t>
            </w:r>
          </w:p>
        </w:tc>
        <w:tc>
          <w:tcPr>
            <w:tcW w:w="91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03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66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89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gender</w:t>
            </w:r>
          </w:p>
        </w:tc>
        <w:tc>
          <w:tcPr>
            <w:tcW w:w="90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64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91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03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66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89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role</w:t>
            </w:r>
          </w:p>
        </w:tc>
        <w:tc>
          <w:tcPr>
            <w:tcW w:w="90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64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91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03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66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89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编辑等级标记，包含两种状态：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（1）主编：0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（2）编辑：1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safeque1</w:t>
            </w:r>
          </w:p>
        </w:tc>
        <w:tc>
          <w:tcPr>
            <w:tcW w:w="90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text</w:t>
            </w:r>
          </w:p>
        </w:tc>
        <w:tc>
          <w:tcPr>
            <w:tcW w:w="64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1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03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66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89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密保问题的编号和答案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safeque2</w:t>
            </w:r>
          </w:p>
        </w:tc>
        <w:tc>
          <w:tcPr>
            <w:tcW w:w="90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text</w:t>
            </w:r>
          </w:p>
        </w:tc>
        <w:tc>
          <w:tcPr>
            <w:tcW w:w="64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1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03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66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89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密保问题的编号和答案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safeque3</w:t>
            </w:r>
          </w:p>
        </w:tc>
        <w:tc>
          <w:tcPr>
            <w:tcW w:w="90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text</w:t>
            </w:r>
          </w:p>
        </w:tc>
        <w:tc>
          <w:tcPr>
            <w:tcW w:w="64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1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03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66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89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密保问题的编号和答案</w:t>
            </w:r>
          </w:p>
        </w:tc>
      </w:tr>
    </w:tbl>
    <w:p>
      <w:p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4、professors：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用于存储审稿人的基本信息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</w:p>
    <w:tbl>
      <w:tblPr>
        <w:tblStyle w:val="4"/>
        <w:tblW w:w="85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6"/>
        <w:gridCol w:w="900"/>
        <w:gridCol w:w="645"/>
        <w:gridCol w:w="915"/>
        <w:gridCol w:w="1035"/>
        <w:gridCol w:w="660"/>
        <w:gridCol w:w="28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7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名</w:t>
            </w:r>
          </w:p>
        </w:tc>
        <w:tc>
          <w:tcPr>
            <w:tcW w:w="90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类型</w:t>
            </w:r>
          </w:p>
        </w:tc>
        <w:tc>
          <w:tcPr>
            <w:tcW w:w="64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长度</w:t>
            </w:r>
          </w:p>
        </w:tc>
        <w:tc>
          <w:tcPr>
            <w:tcW w:w="91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小数点</w:t>
            </w:r>
          </w:p>
        </w:tc>
        <w:tc>
          <w:tcPr>
            <w:tcW w:w="103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不是null</w:t>
            </w:r>
          </w:p>
        </w:tc>
        <w:tc>
          <w:tcPr>
            <w:tcW w:w="66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主键</w:t>
            </w:r>
          </w:p>
        </w:tc>
        <w:tc>
          <w:tcPr>
            <w:tcW w:w="289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90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64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91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03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66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-1</w:t>
            </w:r>
          </w:p>
        </w:tc>
        <w:tc>
          <w:tcPr>
            <w:tcW w:w="289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username</w:t>
            </w:r>
          </w:p>
        </w:tc>
        <w:tc>
          <w:tcPr>
            <w:tcW w:w="90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64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255</w:t>
            </w:r>
          </w:p>
        </w:tc>
        <w:tc>
          <w:tcPr>
            <w:tcW w:w="91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03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66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89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工号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47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password</w:t>
            </w:r>
          </w:p>
        </w:tc>
        <w:tc>
          <w:tcPr>
            <w:tcW w:w="90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64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255</w:t>
            </w:r>
          </w:p>
        </w:tc>
        <w:tc>
          <w:tcPr>
            <w:tcW w:w="91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03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66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89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90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64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255</w:t>
            </w:r>
          </w:p>
        </w:tc>
        <w:tc>
          <w:tcPr>
            <w:tcW w:w="91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03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66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89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gender</w:t>
            </w:r>
          </w:p>
        </w:tc>
        <w:tc>
          <w:tcPr>
            <w:tcW w:w="90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64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91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03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66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89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academicsec</w:t>
            </w:r>
          </w:p>
        </w:tc>
        <w:tc>
          <w:tcPr>
            <w:tcW w:w="90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64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91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03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66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89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学术领域的编号，与type_academicsec表对应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safeque1</w:t>
            </w:r>
          </w:p>
        </w:tc>
        <w:tc>
          <w:tcPr>
            <w:tcW w:w="90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text</w:t>
            </w:r>
          </w:p>
        </w:tc>
        <w:tc>
          <w:tcPr>
            <w:tcW w:w="64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1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03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66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89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密保问题的编号和答案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safeque2</w:t>
            </w:r>
          </w:p>
        </w:tc>
        <w:tc>
          <w:tcPr>
            <w:tcW w:w="90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text</w:t>
            </w:r>
          </w:p>
        </w:tc>
        <w:tc>
          <w:tcPr>
            <w:tcW w:w="64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1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03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66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89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密保问题的编号和答案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safeque3</w:t>
            </w:r>
          </w:p>
        </w:tc>
        <w:tc>
          <w:tcPr>
            <w:tcW w:w="90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text</w:t>
            </w:r>
          </w:p>
        </w:tc>
        <w:tc>
          <w:tcPr>
            <w:tcW w:w="64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1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03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66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89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密保问题的编号和答案</w:t>
            </w:r>
          </w:p>
        </w:tc>
      </w:tr>
    </w:tbl>
    <w:p>
      <w:p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外键：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92"/>
        <w:gridCol w:w="1142"/>
        <w:gridCol w:w="1218"/>
        <w:gridCol w:w="1218"/>
        <w:gridCol w:w="12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名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栏位</w:t>
            </w:r>
          </w:p>
        </w:tc>
        <w:tc>
          <w:tcPr>
            <w:tcW w:w="129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参考数据库</w:t>
            </w:r>
          </w:p>
        </w:tc>
        <w:tc>
          <w:tcPr>
            <w:tcW w:w="114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被参考表</w:t>
            </w: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参考栏位</w:t>
            </w: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删除时</w:t>
            </w: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更新时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FK_professors_academicsec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academicsec</w:t>
            </w:r>
          </w:p>
        </w:tc>
        <w:tc>
          <w:tcPr>
            <w:tcW w:w="129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newsroom</w:t>
            </w:r>
          </w:p>
        </w:tc>
        <w:tc>
          <w:tcPr>
            <w:tcW w:w="114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type_academicsec</w:t>
            </w: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CASCADE</w:t>
            </w: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CASCADE</w:t>
            </w:r>
          </w:p>
        </w:tc>
      </w:tr>
    </w:tbl>
    <w:p>
      <w:p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5、tasks：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用于存储审稿流程产生的所有记录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</w:p>
    <w:tbl>
      <w:tblPr>
        <w:tblStyle w:val="4"/>
        <w:tblW w:w="85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6"/>
        <w:gridCol w:w="1080"/>
        <w:gridCol w:w="645"/>
        <w:gridCol w:w="915"/>
        <w:gridCol w:w="1035"/>
        <w:gridCol w:w="660"/>
        <w:gridCol w:w="28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名</w:t>
            </w:r>
          </w:p>
        </w:tc>
        <w:tc>
          <w:tcPr>
            <w:tcW w:w="108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类型</w:t>
            </w:r>
          </w:p>
        </w:tc>
        <w:tc>
          <w:tcPr>
            <w:tcW w:w="64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长度</w:t>
            </w:r>
          </w:p>
        </w:tc>
        <w:tc>
          <w:tcPr>
            <w:tcW w:w="91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小数点</w:t>
            </w:r>
          </w:p>
        </w:tc>
        <w:tc>
          <w:tcPr>
            <w:tcW w:w="103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不是null</w:t>
            </w:r>
          </w:p>
        </w:tc>
        <w:tc>
          <w:tcPr>
            <w:tcW w:w="66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主键</w:t>
            </w:r>
          </w:p>
        </w:tc>
        <w:tc>
          <w:tcPr>
            <w:tcW w:w="289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08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64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91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03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66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-1</w:t>
            </w:r>
          </w:p>
        </w:tc>
        <w:tc>
          <w:tcPr>
            <w:tcW w:w="289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id_article</w:t>
            </w:r>
          </w:p>
        </w:tc>
        <w:tc>
          <w:tcPr>
            <w:tcW w:w="108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64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91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03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66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89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稿件id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29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id_role</w:t>
            </w:r>
          </w:p>
        </w:tc>
        <w:tc>
          <w:tcPr>
            <w:tcW w:w="108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64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91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03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66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89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稿件处理人id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content</w:t>
            </w:r>
          </w:p>
        </w:tc>
        <w:tc>
          <w:tcPr>
            <w:tcW w:w="108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text</w:t>
            </w:r>
          </w:p>
        </w:tc>
        <w:tc>
          <w:tcPr>
            <w:tcW w:w="64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1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03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66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89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审核结果详细内容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stat</w:t>
            </w:r>
          </w:p>
        </w:tc>
        <w:tc>
          <w:tcPr>
            <w:tcW w:w="108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64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91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03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66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89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稿件状态，包含7个状态：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（1）：未分配：0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（2）：审阅中：1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（3）：未通过：2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（4）：待修改：3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（5）：通过：4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（6）：格式确认：5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（7）：已缴费：6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role</w:t>
            </w:r>
          </w:p>
        </w:tc>
        <w:tc>
          <w:tcPr>
            <w:tcW w:w="108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64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91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03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66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89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角色表名编号，包含4个值：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（1）作者：1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（2）主编：2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（3）编辑：3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（4）审稿人：4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flag</w:t>
            </w:r>
          </w:p>
        </w:tc>
        <w:tc>
          <w:tcPr>
            <w:tcW w:w="108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tinyint</w:t>
            </w:r>
          </w:p>
        </w:tc>
        <w:tc>
          <w:tcPr>
            <w:tcW w:w="64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91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03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66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89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任务状态，包含2种：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（1）未完成：0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（2）已完成：1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108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datetime</w:t>
            </w:r>
          </w:p>
        </w:tc>
        <w:tc>
          <w:tcPr>
            <w:tcW w:w="64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1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03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66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89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该记录产生的时间</w:t>
            </w:r>
          </w:p>
        </w:tc>
      </w:tr>
    </w:tbl>
    <w:p>
      <w:p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外键：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92"/>
        <w:gridCol w:w="1142"/>
        <w:gridCol w:w="1218"/>
        <w:gridCol w:w="1218"/>
        <w:gridCol w:w="12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名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栏位</w:t>
            </w:r>
          </w:p>
        </w:tc>
        <w:tc>
          <w:tcPr>
            <w:tcW w:w="129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参考数据库</w:t>
            </w:r>
          </w:p>
        </w:tc>
        <w:tc>
          <w:tcPr>
            <w:tcW w:w="114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被参考表</w:t>
            </w: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参考栏位</w:t>
            </w: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删除时</w:t>
            </w: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更新时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FK_tasks_articles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id_article</w:t>
            </w:r>
          </w:p>
        </w:tc>
        <w:tc>
          <w:tcPr>
            <w:tcW w:w="129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newsroom</w:t>
            </w:r>
          </w:p>
        </w:tc>
        <w:tc>
          <w:tcPr>
            <w:tcW w:w="114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articles</w:t>
            </w: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CASCADE</w:t>
            </w: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CASCADE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FK_tasks_type_role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role</w:t>
            </w:r>
          </w:p>
        </w:tc>
        <w:tc>
          <w:tcPr>
            <w:tcW w:w="129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newsroom</w:t>
            </w:r>
          </w:p>
        </w:tc>
        <w:tc>
          <w:tcPr>
            <w:tcW w:w="114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type_role</w:t>
            </w: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CASCADE</w:t>
            </w: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CASCADE</w:t>
            </w:r>
          </w:p>
        </w:tc>
      </w:tr>
    </w:tbl>
    <w:p>
      <w:p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jc w:val="left"/>
        <w:rPr>
          <w:rFonts w:hint="eastAsia" w:asciiTheme="minorAscii"/>
          <w:sz w:val="28"/>
          <w:szCs w:val="28"/>
          <w:lang w:val="en-US" w:eastAsia="zh-CN"/>
        </w:rPr>
      </w:pPr>
      <w:r>
        <w:rPr>
          <w:rFonts w:hint="eastAsia" w:asciiTheme="minorAscii"/>
          <w:sz w:val="28"/>
          <w:szCs w:val="28"/>
          <w:lang w:val="en-US" w:eastAsia="zh-CN"/>
        </w:rPr>
        <w:t>6、invoices：</w:t>
      </w:r>
    </w:p>
    <w:p>
      <w:pPr>
        <w:jc w:val="left"/>
        <w:rPr>
          <w:rFonts w:hint="eastAsia" w:asciiTheme="minorAscii"/>
          <w:sz w:val="21"/>
          <w:szCs w:val="21"/>
          <w:lang w:val="en-US" w:eastAsia="zh-CN"/>
        </w:rPr>
      </w:pPr>
      <w:r>
        <w:rPr>
          <w:rFonts w:hint="eastAsia" w:asciiTheme="minorAscii"/>
          <w:sz w:val="21"/>
          <w:szCs w:val="21"/>
          <w:lang w:val="en-US" w:eastAsia="zh-CN"/>
        </w:rPr>
        <w:t>用于存储稿件的发票信息</w:t>
      </w:r>
    </w:p>
    <w:p>
      <w:pPr>
        <w:jc w:val="left"/>
        <w:rPr>
          <w:rFonts w:hint="eastAsia" w:asciiTheme="minorAscii"/>
          <w:sz w:val="21"/>
          <w:szCs w:val="21"/>
          <w:lang w:val="en-US" w:eastAsia="zh-CN"/>
        </w:rPr>
      </w:pPr>
    </w:p>
    <w:tbl>
      <w:tblPr>
        <w:tblStyle w:val="4"/>
        <w:tblW w:w="85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7"/>
        <w:gridCol w:w="1059"/>
        <w:gridCol w:w="645"/>
        <w:gridCol w:w="915"/>
        <w:gridCol w:w="1035"/>
        <w:gridCol w:w="660"/>
        <w:gridCol w:w="28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名</w:t>
            </w:r>
          </w:p>
        </w:tc>
        <w:tc>
          <w:tcPr>
            <w:tcW w:w="105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类型</w:t>
            </w:r>
          </w:p>
        </w:tc>
        <w:tc>
          <w:tcPr>
            <w:tcW w:w="64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长度</w:t>
            </w:r>
          </w:p>
        </w:tc>
        <w:tc>
          <w:tcPr>
            <w:tcW w:w="91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小数点</w:t>
            </w:r>
          </w:p>
        </w:tc>
        <w:tc>
          <w:tcPr>
            <w:tcW w:w="103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不是null</w:t>
            </w:r>
          </w:p>
        </w:tc>
        <w:tc>
          <w:tcPr>
            <w:tcW w:w="66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主键</w:t>
            </w:r>
          </w:p>
        </w:tc>
        <w:tc>
          <w:tcPr>
            <w:tcW w:w="289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05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64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91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03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66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-1</w:t>
            </w:r>
          </w:p>
        </w:tc>
        <w:tc>
          <w:tcPr>
            <w:tcW w:w="289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id_article</w:t>
            </w:r>
          </w:p>
        </w:tc>
        <w:tc>
          <w:tcPr>
            <w:tcW w:w="105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64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91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03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66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89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稿件id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flag</w:t>
            </w:r>
          </w:p>
        </w:tc>
        <w:tc>
          <w:tcPr>
            <w:tcW w:w="105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64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91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03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66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89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是否需要发票标记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receipt_title</w:t>
            </w:r>
          </w:p>
        </w:tc>
        <w:tc>
          <w:tcPr>
            <w:tcW w:w="105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64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255</w:t>
            </w:r>
          </w:p>
        </w:tc>
        <w:tc>
          <w:tcPr>
            <w:tcW w:w="91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03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-1</w:t>
            </w:r>
          </w:p>
        </w:tc>
        <w:tc>
          <w:tcPr>
            <w:tcW w:w="66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89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发票抬头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receipt_num</w:t>
            </w:r>
          </w:p>
        </w:tc>
        <w:tc>
          <w:tcPr>
            <w:tcW w:w="105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64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91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03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-1</w:t>
            </w:r>
          </w:p>
        </w:tc>
        <w:tc>
          <w:tcPr>
            <w:tcW w:w="66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89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发票税号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address</w:t>
            </w:r>
          </w:p>
        </w:tc>
        <w:tc>
          <w:tcPr>
            <w:tcW w:w="105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text</w:t>
            </w:r>
          </w:p>
        </w:tc>
        <w:tc>
          <w:tcPr>
            <w:tcW w:w="64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1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03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-1</w:t>
            </w:r>
          </w:p>
        </w:tc>
        <w:tc>
          <w:tcPr>
            <w:tcW w:w="66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89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邮寄地址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receiver</w:t>
            </w:r>
          </w:p>
        </w:tc>
        <w:tc>
          <w:tcPr>
            <w:tcW w:w="105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64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255</w:t>
            </w:r>
          </w:p>
        </w:tc>
        <w:tc>
          <w:tcPr>
            <w:tcW w:w="91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03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-1</w:t>
            </w:r>
          </w:p>
        </w:tc>
        <w:tc>
          <w:tcPr>
            <w:tcW w:w="66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89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收件人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type</w:t>
            </w:r>
          </w:p>
        </w:tc>
        <w:tc>
          <w:tcPr>
            <w:tcW w:w="105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64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91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03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66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89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费用类型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expense</w:t>
            </w:r>
          </w:p>
        </w:tc>
        <w:tc>
          <w:tcPr>
            <w:tcW w:w="105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64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255</w:t>
            </w:r>
          </w:p>
        </w:tc>
        <w:tc>
          <w:tcPr>
            <w:tcW w:w="91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03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-1</w:t>
            </w:r>
          </w:p>
        </w:tc>
        <w:tc>
          <w:tcPr>
            <w:tcW w:w="66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89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应缴金额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105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datetime</w:t>
            </w:r>
          </w:p>
        </w:tc>
        <w:tc>
          <w:tcPr>
            <w:tcW w:w="64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1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03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66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89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创建时间</w:t>
            </w:r>
          </w:p>
        </w:tc>
      </w:tr>
    </w:tbl>
    <w:p>
      <w:p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外键：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92"/>
        <w:gridCol w:w="1142"/>
        <w:gridCol w:w="1218"/>
        <w:gridCol w:w="1218"/>
        <w:gridCol w:w="12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名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栏位</w:t>
            </w:r>
          </w:p>
        </w:tc>
        <w:tc>
          <w:tcPr>
            <w:tcW w:w="129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参考数据库</w:t>
            </w:r>
          </w:p>
        </w:tc>
        <w:tc>
          <w:tcPr>
            <w:tcW w:w="114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被参考表</w:t>
            </w: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参考栏位</w:t>
            </w: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删除时</w:t>
            </w: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更新时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</w:rPr>
              <w:t>FK_invoices_articles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id_article</w:t>
            </w:r>
          </w:p>
        </w:tc>
        <w:tc>
          <w:tcPr>
            <w:tcW w:w="129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newsroom</w:t>
            </w:r>
          </w:p>
        </w:tc>
        <w:tc>
          <w:tcPr>
            <w:tcW w:w="114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articles</w:t>
            </w: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CASCADE</w:t>
            </w: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CASCADE</w:t>
            </w:r>
          </w:p>
        </w:tc>
      </w:tr>
    </w:tbl>
    <w:p>
      <w:p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7、announcement：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用于存储公告信息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</w:p>
    <w:tbl>
      <w:tblPr>
        <w:tblStyle w:val="4"/>
        <w:tblW w:w="85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6"/>
        <w:gridCol w:w="1080"/>
        <w:gridCol w:w="645"/>
        <w:gridCol w:w="915"/>
        <w:gridCol w:w="1035"/>
        <w:gridCol w:w="660"/>
        <w:gridCol w:w="28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名</w:t>
            </w:r>
          </w:p>
        </w:tc>
        <w:tc>
          <w:tcPr>
            <w:tcW w:w="108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类型</w:t>
            </w:r>
          </w:p>
        </w:tc>
        <w:tc>
          <w:tcPr>
            <w:tcW w:w="64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长度</w:t>
            </w:r>
          </w:p>
        </w:tc>
        <w:tc>
          <w:tcPr>
            <w:tcW w:w="91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小数点</w:t>
            </w:r>
          </w:p>
        </w:tc>
        <w:tc>
          <w:tcPr>
            <w:tcW w:w="103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不是null</w:t>
            </w:r>
          </w:p>
        </w:tc>
        <w:tc>
          <w:tcPr>
            <w:tcW w:w="66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主键</w:t>
            </w:r>
          </w:p>
        </w:tc>
        <w:tc>
          <w:tcPr>
            <w:tcW w:w="289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08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64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91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03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66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-1</w:t>
            </w:r>
          </w:p>
        </w:tc>
        <w:tc>
          <w:tcPr>
            <w:tcW w:w="289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title</w:t>
            </w:r>
          </w:p>
        </w:tc>
        <w:tc>
          <w:tcPr>
            <w:tcW w:w="108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64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255</w:t>
            </w:r>
          </w:p>
        </w:tc>
        <w:tc>
          <w:tcPr>
            <w:tcW w:w="91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03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66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89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公告标题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29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cotent</w:t>
            </w:r>
          </w:p>
        </w:tc>
        <w:tc>
          <w:tcPr>
            <w:tcW w:w="108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text</w:t>
            </w:r>
          </w:p>
        </w:tc>
        <w:tc>
          <w:tcPr>
            <w:tcW w:w="64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1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03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66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89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公告内容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upload</w:t>
            </w:r>
          </w:p>
        </w:tc>
        <w:tc>
          <w:tcPr>
            <w:tcW w:w="108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text</w:t>
            </w:r>
          </w:p>
        </w:tc>
        <w:tc>
          <w:tcPr>
            <w:tcW w:w="64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1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03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66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89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公告附件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date_pub</w:t>
            </w:r>
          </w:p>
        </w:tc>
        <w:tc>
          <w:tcPr>
            <w:tcW w:w="108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datetime</w:t>
            </w:r>
          </w:p>
        </w:tc>
        <w:tc>
          <w:tcPr>
            <w:tcW w:w="64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1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03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66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89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发布时间</w:t>
            </w:r>
          </w:p>
        </w:tc>
      </w:tr>
    </w:tbl>
    <w:p>
      <w:p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8、newsroominfo：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用于存储编辑部的基本信息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</w:p>
    <w:tbl>
      <w:tblPr>
        <w:tblStyle w:val="4"/>
        <w:tblW w:w="85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6"/>
        <w:gridCol w:w="1080"/>
        <w:gridCol w:w="645"/>
        <w:gridCol w:w="915"/>
        <w:gridCol w:w="1035"/>
        <w:gridCol w:w="660"/>
        <w:gridCol w:w="28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名</w:t>
            </w:r>
          </w:p>
        </w:tc>
        <w:tc>
          <w:tcPr>
            <w:tcW w:w="108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类型</w:t>
            </w:r>
          </w:p>
        </w:tc>
        <w:tc>
          <w:tcPr>
            <w:tcW w:w="64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长度</w:t>
            </w:r>
          </w:p>
        </w:tc>
        <w:tc>
          <w:tcPr>
            <w:tcW w:w="91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小数点</w:t>
            </w:r>
          </w:p>
        </w:tc>
        <w:tc>
          <w:tcPr>
            <w:tcW w:w="103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不是null</w:t>
            </w:r>
          </w:p>
        </w:tc>
        <w:tc>
          <w:tcPr>
            <w:tcW w:w="66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主键</w:t>
            </w:r>
          </w:p>
        </w:tc>
        <w:tc>
          <w:tcPr>
            <w:tcW w:w="289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08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64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91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03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66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-1</w:t>
            </w:r>
          </w:p>
        </w:tc>
        <w:tc>
          <w:tcPr>
            <w:tcW w:w="289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year</w:t>
            </w:r>
          </w:p>
        </w:tc>
        <w:tc>
          <w:tcPr>
            <w:tcW w:w="108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64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91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03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66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89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期刊年份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standard</w:t>
            </w:r>
          </w:p>
        </w:tc>
        <w:tc>
          <w:tcPr>
            <w:tcW w:w="108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64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91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03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66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89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期刊制式，包含3个状态：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（1）季刊：4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（2）双月刊：6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（3）月刊：12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admin</w:t>
            </w:r>
          </w:p>
        </w:tc>
        <w:tc>
          <w:tcPr>
            <w:tcW w:w="108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64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255</w:t>
            </w:r>
          </w:p>
        </w:tc>
        <w:tc>
          <w:tcPr>
            <w:tcW w:w="91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03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66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89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管理员用户名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password</w:t>
            </w:r>
          </w:p>
        </w:tc>
        <w:tc>
          <w:tcPr>
            <w:tcW w:w="108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64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255</w:t>
            </w:r>
          </w:p>
        </w:tc>
        <w:tc>
          <w:tcPr>
            <w:tcW w:w="91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03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66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89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管理员密码</w:t>
            </w:r>
          </w:p>
        </w:tc>
      </w:tr>
    </w:tbl>
    <w:p>
      <w:p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9、bank_safeque：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用于存储密保问题的题目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</w:p>
    <w:tbl>
      <w:tblPr>
        <w:tblStyle w:val="4"/>
        <w:tblW w:w="85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6"/>
        <w:gridCol w:w="1080"/>
        <w:gridCol w:w="645"/>
        <w:gridCol w:w="915"/>
        <w:gridCol w:w="1035"/>
        <w:gridCol w:w="660"/>
        <w:gridCol w:w="28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名</w:t>
            </w:r>
          </w:p>
        </w:tc>
        <w:tc>
          <w:tcPr>
            <w:tcW w:w="108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类型</w:t>
            </w:r>
          </w:p>
        </w:tc>
        <w:tc>
          <w:tcPr>
            <w:tcW w:w="64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长度</w:t>
            </w:r>
          </w:p>
        </w:tc>
        <w:tc>
          <w:tcPr>
            <w:tcW w:w="91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小数点</w:t>
            </w:r>
          </w:p>
        </w:tc>
        <w:tc>
          <w:tcPr>
            <w:tcW w:w="103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不是null</w:t>
            </w:r>
          </w:p>
        </w:tc>
        <w:tc>
          <w:tcPr>
            <w:tcW w:w="66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主键</w:t>
            </w:r>
          </w:p>
        </w:tc>
        <w:tc>
          <w:tcPr>
            <w:tcW w:w="289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08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64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91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03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66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-1</w:t>
            </w:r>
          </w:p>
        </w:tc>
        <w:tc>
          <w:tcPr>
            <w:tcW w:w="289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content</w:t>
            </w:r>
          </w:p>
        </w:tc>
        <w:tc>
          <w:tcPr>
            <w:tcW w:w="108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text</w:t>
            </w:r>
          </w:p>
        </w:tc>
        <w:tc>
          <w:tcPr>
            <w:tcW w:w="64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1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03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66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89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密保问题题目</w:t>
            </w:r>
          </w:p>
        </w:tc>
      </w:tr>
    </w:tbl>
    <w:p>
      <w:p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10、type_role：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用于存储role对应的角色表名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</w:p>
    <w:tbl>
      <w:tblPr>
        <w:tblStyle w:val="4"/>
        <w:tblW w:w="85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6"/>
        <w:gridCol w:w="1080"/>
        <w:gridCol w:w="645"/>
        <w:gridCol w:w="915"/>
        <w:gridCol w:w="1035"/>
        <w:gridCol w:w="660"/>
        <w:gridCol w:w="28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名</w:t>
            </w:r>
          </w:p>
        </w:tc>
        <w:tc>
          <w:tcPr>
            <w:tcW w:w="108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类型</w:t>
            </w:r>
          </w:p>
        </w:tc>
        <w:tc>
          <w:tcPr>
            <w:tcW w:w="64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长度</w:t>
            </w:r>
          </w:p>
        </w:tc>
        <w:tc>
          <w:tcPr>
            <w:tcW w:w="91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小数点</w:t>
            </w:r>
          </w:p>
        </w:tc>
        <w:tc>
          <w:tcPr>
            <w:tcW w:w="103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不是null</w:t>
            </w:r>
          </w:p>
        </w:tc>
        <w:tc>
          <w:tcPr>
            <w:tcW w:w="66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主键</w:t>
            </w:r>
          </w:p>
        </w:tc>
        <w:tc>
          <w:tcPr>
            <w:tcW w:w="289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08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64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91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03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66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-1</w:t>
            </w:r>
          </w:p>
        </w:tc>
        <w:tc>
          <w:tcPr>
            <w:tcW w:w="289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roletable</w:t>
            </w:r>
          </w:p>
        </w:tc>
        <w:tc>
          <w:tcPr>
            <w:tcW w:w="108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64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255</w:t>
            </w:r>
          </w:p>
        </w:tc>
        <w:tc>
          <w:tcPr>
            <w:tcW w:w="91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03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-1</w:t>
            </w:r>
          </w:p>
        </w:tc>
        <w:tc>
          <w:tcPr>
            <w:tcW w:w="66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89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角色表名</w:t>
            </w:r>
          </w:p>
        </w:tc>
      </w:tr>
    </w:tbl>
    <w:p>
      <w:p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11、type_academicsec：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用于存储academicsec对应的具体学术领域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</w:p>
    <w:tbl>
      <w:tblPr>
        <w:tblStyle w:val="4"/>
        <w:tblW w:w="85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7"/>
        <w:gridCol w:w="969"/>
        <w:gridCol w:w="645"/>
        <w:gridCol w:w="915"/>
        <w:gridCol w:w="1035"/>
        <w:gridCol w:w="660"/>
        <w:gridCol w:w="28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名</w:t>
            </w:r>
          </w:p>
        </w:tc>
        <w:tc>
          <w:tcPr>
            <w:tcW w:w="96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类型</w:t>
            </w:r>
          </w:p>
        </w:tc>
        <w:tc>
          <w:tcPr>
            <w:tcW w:w="64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长度</w:t>
            </w:r>
          </w:p>
        </w:tc>
        <w:tc>
          <w:tcPr>
            <w:tcW w:w="91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小数点</w:t>
            </w:r>
          </w:p>
        </w:tc>
        <w:tc>
          <w:tcPr>
            <w:tcW w:w="103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不是null</w:t>
            </w:r>
          </w:p>
        </w:tc>
        <w:tc>
          <w:tcPr>
            <w:tcW w:w="66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主键</w:t>
            </w:r>
          </w:p>
        </w:tc>
        <w:tc>
          <w:tcPr>
            <w:tcW w:w="289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96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64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91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03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66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-1</w:t>
            </w:r>
          </w:p>
        </w:tc>
        <w:tc>
          <w:tcPr>
            <w:tcW w:w="289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academicsec</w:t>
            </w:r>
          </w:p>
        </w:tc>
        <w:tc>
          <w:tcPr>
            <w:tcW w:w="96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64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255</w:t>
            </w:r>
          </w:p>
        </w:tc>
        <w:tc>
          <w:tcPr>
            <w:tcW w:w="91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03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66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89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学术领域</w:t>
            </w:r>
          </w:p>
        </w:tc>
      </w:tr>
    </w:tbl>
    <w:p>
      <w:p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12、type_education：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用于存储education对应的具体学历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</w:p>
    <w:tbl>
      <w:tblPr>
        <w:tblStyle w:val="4"/>
        <w:tblW w:w="85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7"/>
        <w:gridCol w:w="969"/>
        <w:gridCol w:w="645"/>
        <w:gridCol w:w="915"/>
        <w:gridCol w:w="1035"/>
        <w:gridCol w:w="660"/>
        <w:gridCol w:w="28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名</w:t>
            </w:r>
          </w:p>
        </w:tc>
        <w:tc>
          <w:tcPr>
            <w:tcW w:w="96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类型</w:t>
            </w:r>
          </w:p>
        </w:tc>
        <w:tc>
          <w:tcPr>
            <w:tcW w:w="64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长度</w:t>
            </w:r>
          </w:p>
        </w:tc>
        <w:tc>
          <w:tcPr>
            <w:tcW w:w="91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小数点</w:t>
            </w:r>
          </w:p>
        </w:tc>
        <w:tc>
          <w:tcPr>
            <w:tcW w:w="103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不是null</w:t>
            </w:r>
          </w:p>
        </w:tc>
        <w:tc>
          <w:tcPr>
            <w:tcW w:w="66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主键</w:t>
            </w:r>
          </w:p>
        </w:tc>
        <w:tc>
          <w:tcPr>
            <w:tcW w:w="289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96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64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91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03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66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-1</w:t>
            </w:r>
          </w:p>
        </w:tc>
        <w:tc>
          <w:tcPr>
            <w:tcW w:w="289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education</w:t>
            </w:r>
          </w:p>
        </w:tc>
        <w:tc>
          <w:tcPr>
            <w:tcW w:w="96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64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255</w:t>
            </w:r>
          </w:p>
        </w:tc>
        <w:tc>
          <w:tcPr>
            <w:tcW w:w="91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03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66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89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学历</w:t>
            </w:r>
          </w:p>
        </w:tc>
      </w:tr>
    </w:tbl>
    <w:p>
      <w:p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13、type_major：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用于存储major对应的具体专业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</w:p>
    <w:tbl>
      <w:tblPr>
        <w:tblStyle w:val="4"/>
        <w:tblW w:w="85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7"/>
        <w:gridCol w:w="969"/>
        <w:gridCol w:w="645"/>
        <w:gridCol w:w="915"/>
        <w:gridCol w:w="1035"/>
        <w:gridCol w:w="660"/>
        <w:gridCol w:w="28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名</w:t>
            </w:r>
          </w:p>
        </w:tc>
        <w:tc>
          <w:tcPr>
            <w:tcW w:w="96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类型</w:t>
            </w:r>
          </w:p>
        </w:tc>
        <w:tc>
          <w:tcPr>
            <w:tcW w:w="64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长度</w:t>
            </w:r>
          </w:p>
        </w:tc>
        <w:tc>
          <w:tcPr>
            <w:tcW w:w="91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小数点</w:t>
            </w:r>
          </w:p>
        </w:tc>
        <w:tc>
          <w:tcPr>
            <w:tcW w:w="103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不是null</w:t>
            </w:r>
          </w:p>
        </w:tc>
        <w:tc>
          <w:tcPr>
            <w:tcW w:w="66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主键</w:t>
            </w:r>
          </w:p>
        </w:tc>
        <w:tc>
          <w:tcPr>
            <w:tcW w:w="289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96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64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91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03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66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-1</w:t>
            </w:r>
          </w:p>
        </w:tc>
        <w:tc>
          <w:tcPr>
            <w:tcW w:w="289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major</w:t>
            </w:r>
          </w:p>
        </w:tc>
        <w:tc>
          <w:tcPr>
            <w:tcW w:w="96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64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255</w:t>
            </w:r>
          </w:p>
        </w:tc>
        <w:tc>
          <w:tcPr>
            <w:tcW w:w="91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03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66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89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专业</w:t>
            </w:r>
          </w:p>
        </w:tc>
      </w:tr>
    </w:tbl>
    <w:p>
      <w:p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14、type_location：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用于存储location对应的具体国家/地区</w:t>
      </w:r>
    </w:p>
    <w:p>
      <w:pPr>
        <w:jc w:val="left"/>
        <w:rPr>
          <w:rFonts w:hint="eastAsia"/>
          <w:lang w:val="en-US" w:eastAsia="zh-CN"/>
        </w:rPr>
      </w:pPr>
    </w:p>
    <w:tbl>
      <w:tblPr>
        <w:tblStyle w:val="4"/>
        <w:tblW w:w="85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7"/>
        <w:gridCol w:w="969"/>
        <w:gridCol w:w="645"/>
        <w:gridCol w:w="915"/>
        <w:gridCol w:w="1035"/>
        <w:gridCol w:w="660"/>
        <w:gridCol w:w="28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0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名</w:t>
            </w:r>
          </w:p>
        </w:tc>
        <w:tc>
          <w:tcPr>
            <w:tcW w:w="96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类型</w:t>
            </w:r>
          </w:p>
        </w:tc>
        <w:tc>
          <w:tcPr>
            <w:tcW w:w="64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长度</w:t>
            </w:r>
          </w:p>
        </w:tc>
        <w:tc>
          <w:tcPr>
            <w:tcW w:w="91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小数点</w:t>
            </w:r>
          </w:p>
        </w:tc>
        <w:tc>
          <w:tcPr>
            <w:tcW w:w="103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不是null</w:t>
            </w:r>
          </w:p>
        </w:tc>
        <w:tc>
          <w:tcPr>
            <w:tcW w:w="66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主键</w:t>
            </w:r>
          </w:p>
        </w:tc>
        <w:tc>
          <w:tcPr>
            <w:tcW w:w="289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96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64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91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03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66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-1</w:t>
            </w:r>
          </w:p>
        </w:tc>
        <w:tc>
          <w:tcPr>
            <w:tcW w:w="289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location</w:t>
            </w:r>
          </w:p>
        </w:tc>
        <w:tc>
          <w:tcPr>
            <w:tcW w:w="96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64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255</w:t>
            </w:r>
          </w:p>
        </w:tc>
        <w:tc>
          <w:tcPr>
            <w:tcW w:w="91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03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66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89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国家/地区</w:t>
            </w:r>
          </w:p>
        </w:tc>
      </w:tr>
    </w:tbl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二、审稿流程具体过程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一篇稿件从投递到完成排版，tasks表中所有记录的产生流程（时间顺序）</w:t>
      </w:r>
    </w:p>
    <w:p>
      <w:pPr>
        <w:jc w:val="left"/>
        <w:rPr>
          <w:rFonts w:hint="eastAsia"/>
          <w:lang w:val="en-US" w:eastAsia="zh-CN"/>
        </w:rPr>
      </w:pPr>
    </w:p>
    <w:tbl>
      <w:tblPr>
        <w:tblStyle w:val="3"/>
        <w:tblW w:w="84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03"/>
        <w:gridCol w:w="1290"/>
        <w:gridCol w:w="435"/>
        <w:gridCol w:w="870"/>
        <w:gridCol w:w="885"/>
        <w:gridCol w:w="945"/>
        <w:gridCol w:w="1050"/>
        <w:gridCol w:w="435"/>
        <w:gridCol w:w="375"/>
        <w:gridCol w:w="765"/>
        <w:gridCol w:w="4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5" w:hRule="atLeast"/>
        </w:trPr>
        <w:tc>
          <w:tcPr>
            <w:tcW w:w="903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hAnsi="宋体" w:eastAsia="宋体" w:cs="宋体" w:asciiTheme="minorAscii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接口</w:t>
            </w:r>
          </w:p>
        </w:tc>
        <w:tc>
          <w:tcPr>
            <w:tcW w:w="129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hAnsi="宋体" w:eastAsia="宋体" w:cs="宋体" w:asciiTheme="minorAscii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流程</w:t>
            </w:r>
          </w:p>
        </w:tc>
        <w:tc>
          <w:tcPr>
            <w:tcW w:w="435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hAnsi="宋体" w:eastAsia="宋体" w:cs="宋体" w:asciiTheme="min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id</w:t>
            </w:r>
          </w:p>
        </w:tc>
        <w:tc>
          <w:tcPr>
            <w:tcW w:w="870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hAnsi="宋体" w:eastAsia="宋体" w:cs="宋体" w:asciiTheme="min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id_article</w:t>
            </w:r>
          </w:p>
        </w:tc>
        <w:tc>
          <w:tcPr>
            <w:tcW w:w="885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hAnsi="宋体" w:eastAsia="宋体" w:cs="宋体" w:asciiTheme="min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id_role</w:t>
            </w:r>
          </w:p>
        </w:tc>
        <w:tc>
          <w:tcPr>
            <w:tcW w:w="945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hAnsi="宋体" w:eastAsia="宋体" w:cs="宋体" w:asciiTheme="min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content</w:t>
            </w:r>
          </w:p>
        </w:tc>
        <w:tc>
          <w:tcPr>
            <w:tcW w:w="1050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hAnsi="宋体" w:eastAsia="宋体" w:cs="宋体" w:asciiTheme="min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stat</w:t>
            </w:r>
          </w:p>
        </w:tc>
        <w:tc>
          <w:tcPr>
            <w:tcW w:w="435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hAnsi="宋体" w:eastAsia="宋体" w:cs="宋体" w:asciiTheme="min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role</w:t>
            </w:r>
          </w:p>
        </w:tc>
        <w:tc>
          <w:tcPr>
            <w:tcW w:w="375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hAnsi="宋体" w:eastAsia="宋体" w:cs="宋体" w:asciiTheme="min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flag</w:t>
            </w:r>
          </w:p>
        </w:tc>
        <w:tc>
          <w:tcPr>
            <w:tcW w:w="765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hAnsi="宋体" w:eastAsia="宋体" w:cs="宋体" w:asciiTheme="min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角色</w:t>
            </w:r>
          </w:p>
        </w:tc>
        <w:tc>
          <w:tcPr>
            <w:tcW w:w="472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</w:trPr>
        <w:tc>
          <w:tcPr>
            <w:tcW w:w="903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upload</w:t>
            </w:r>
          </w:p>
        </w:tc>
        <w:tc>
          <w:tcPr>
            <w:tcW w:w="1290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hAnsi="宋体" w:eastAsia="宋体" w:cs="宋体" w:asciiTheme="min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在线投稿</w:t>
            </w:r>
          </w:p>
        </w:tc>
        <w:tc>
          <w:tcPr>
            <w:tcW w:w="435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hAnsi="宋体" w:eastAsia="宋体" w:cs="宋体" w:asciiTheme="min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</w:t>
            </w:r>
          </w:p>
        </w:tc>
        <w:tc>
          <w:tcPr>
            <w:tcW w:w="870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hAnsi="宋体" w:eastAsia="宋体" w:cs="宋体" w:asciiTheme="min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x</w:t>
            </w:r>
          </w:p>
        </w:tc>
        <w:tc>
          <w:tcPr>
            <w:tcW w:w="885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hAnsi="宋体" w:eastAsia="宋体" w:cs="宋体" w:asciiTheme="min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  <w:tc>
          <w:tcPr>
            <w:tcW w:w="945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hAnsi="宋体" w:eastAsia="宋体" w:cs="宋体" w:asciiTheme="min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null</w:t>
            </w:r>
          </w:p>
        </w:tc>
        <w:tc>
          <w:tcPr>
            <w:tcW w:w="1050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hAnsi="宋体" w:eastAsia="宋体" w:cs="宋体" w:asciiTheme="min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  <w:tc>
          <w:tcPr>
            <w:tcW w:w="435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hAnsi="宋体" w:eastAsia="宋体" w:cs="宋体" w:asciiTheme="min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</w:t>
            </w:r>
          </w:p>
        </w:tc>
        <w:tc>
          <w:tcPr>
            <w:tcW w:w="375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hAnsi="宋体" w:eastAsia="宋体" w:cs="宋体" w:asciiTheme="min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  <w:tc>
          <w:tcPr>
            <w:tcW w:w="765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hAnsi="宋体" w:eastAsia="宋体" w:cs="宋体" w:asciiTheme="min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主编</w:t>
            </w:r>
          </w:p>
        </w:tc>
        <w:tc>
          <w:tcPr>
            <w:tcW w:w="472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</w:trPr>
        <w:tc>
          <w:tcPr>
            <w:tcW w:w="903" w:type="dxa"/>
            <w:vMerge w:val="restart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allocate</w:t>
            </w:r>
          </w:p>
        </w:tc>
        <w:tc>
          <w:tcPr>
            <w:tcW w:w="1290" w:type="dxa"/>
            <w:vMerge w:val="restart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稿件分配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hAnsi="宋体" w:eastAsia="宋体" w:cs="宋体" w:asciiTheme="min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（编辑）</w:t>
            </w:r>
          </w:p>
        </w:tc>
        <w:tc>
          <w:tcPr>
            <w:tcW w:w="435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hAnsi="宋体" w:eastAsia="宋体" w:cs="宋体" w:asciiTheme="min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</w:t>
            </w:r>
          </w:p>
        </w:tc>
        <w:tc>
          <w:tcPr>
            <w:tcW w:w="870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hAnsi="宋体" w:eastAsia="宋体" w:cs="宋体" w:asciiTheme="min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x</w:t>
            </w:r>
          </w:p>
        </w:tc>
        <w:tc>
          <w:tcPr>
            <w:tcW w:w="885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hAnsi="宋体" w:eastAsia="宋体" w:cs="宋体" w:asciiTheme="min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  <w:tc>
          <w:tcPr>
            <w:tcW w:w="945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hAnsi="宋体" w:eastAsia="宋体" w:cs="宋体" w:asciiTheme="min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null</w:t>
            </w:r>
          </w:p>
        </w:tc>
        <w:tc>
          <w:tcPr>
            <w:tcW w:w="1050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hAnsi="宋体" w:eastAsia="宋体" w:cs="宋体" w:asciiTheme="min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  <w:tc>
          <w:tcPr>
            <w:tcW w:w="435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hAnsi="宋体" w:eastAsia="宋体" w:cs="宋体" w:asciiTheme="min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</w:t>
            </w:r>
          </w:p>
        </w:tc>
        <w:tc>
          <w:tcPr>
            <w:tcW w:w="375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hAnsi="宋体" w:eastAsia="宋体" w:cs="宋体" w:asciiTheme="min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  <w:tc>
          <w:tcPr>
            <w:tcW w:w="765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hAnsi="宋体" w:eastAsia="宋体" w:cs="宋体" w:asciiTheme="min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主编</w:t>
            </w:r>
          </w:p>
        </w:tc>
        <w:tc>
          <w:tcPr>
            <w:tcW w:w="472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</w:trPr>
        <w:tc>
          <w:tcPr>
            <w:tcW w:w="903" w:type="dxa"/>
            <w:vMerge w:val="continue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hAnsi="宋体" w:eastAsia="宋体" w:cs="宋体" w:asciiTheme="minorAscii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90" w:type="dxa"/>
            <w:vMerge w:val="continue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hAnsi="宋体" w:eastAsia="宋体" w:cs="宋体" w:asciiTheme="minorAscii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435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hAnsi="宋体" w:eastAsia="宋体" w:cs="宋体" w:asciiTheme="min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i+1</w:t>
            </w:r>
          </w:p>
        </w:tc>
        <w:tc>
          <w:tcPr>
            <w:tcW w:w="870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hAnsi="宋体" w:eastAsia="宋体" w:cs="宋体" w:asciiTheme="min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x</w:t>
            </w:r>
          </w:p>
        </w:tc>
        <w:tc>
          <w:tcPr>
            <w:tcW w:w="885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hAnsi="宋体" w:eastAsia="宋体" w:cs="宋体" w:asciiTheme="min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e</w:t>
            </w:r>
          </w:p>
        </w:tc>
        <w:tc>
          <w:tcPr>
            <w:tcW w:w="945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hAnsi="宋体" w:eastAsia="宋体" w:cs="宋体" w:asciiTheme="min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null</w:t>
            </w:r>
          </w:p>
        </w:tc>
        <w:tc>
          <w:tcPr>
            <w:tcW w:w="1050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hAnsi="宋体" w:eastAsia="宋体" w:cs="宋体" w:asciiTheme="min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  <w:tc>
          <w:tcPr>
            <w:tcW w:w="435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hAnsi="宋体" w:eastAsia="宋体" w:cs="宋体" w:asciiTheme="min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</w:t>
            </w:r>
          </w:p>
        </w:tc>
        <w:tc>
          <w:tcPr>
            <w:tcW w:w="375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hAnsi="宋体" w:eastAsia="宋体" w:cs="宋体" w:asciiTheme="min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  <w:tc>
          <w:tcPr>
            <w:tcW w:w="765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hAnsi="宋体" w:eastAsia="宋体" w:cs="宋体" w:asciiTheme="min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编辑</w:t>
            </w:r>
          </w:p>
        </w:tc>
        <w:tc>
          <w:tcPr>
            <w:tcW w:w="472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</w:trPr>
        <w:tc>
          <w:tcPr>
            <w:tcW w:w="903" w:type="dxa"/>
            <w:vMerge w:val="restart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judge</w:t>
            </w:r>
          </w:p>
        </w:tc>
        <w:tc>
          <w:tcPr>
            <w:tcW w:w="1290" w:type="dxa"/>
            <w:vMerge w:val="restart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hAnsi="宋体" w:eastAsia="宋体" w:cs="宋体" w:asciiTheme="min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初审</w:t>
            </w:r>
          </w:p>
        </w:tc>
        <w:tc>
          <w:tcPr>
            <w:tcW w:w="435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hAnsi="宋体" w:eastAsia="宋体" w:cs="宋体" w:asciiTheme="min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i+1</w:t>
            </w:r>
          </w:p>
        </w:tc>
        <w:tc>
          <w:tcPr>
            <w:tcW w:w="870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hAnsi="宋体" w:eastAsia="宋体" w:cs="宋体" w:asciiTheme="min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x</w:t>
            </w:r>
          </w:p>
        </w:tc>
        <w:tc>
          <w:tcPr>
            <w:tcW w:w="885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hAnsi="宋体" w:eastAsia="宋体" w:cs="宋体" w:asciiTheme="min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e</w:t>
            </w:r>
          </w:p>
        </w:tc>
        <w:tc>
          <w:tcPr>
            <w:tcW w:w="945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hAnsi="宋体" w:eastAsia="宋体" w:cs="宋体" w:asciiTheme="min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null</w:t>
            </w:r>
          </w:p>
        </w:tc>
        <w:tc>
          <w:tcPr>
            <w:tcW w:w="1050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hAnsi="宋体" w:eastAsia="宋体" w:cs="宋体" w:asciiTheme="minorAscii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0/2</w:t>
            </w:r>
          </w:p>
        </w:tc>
        <w:tc>
          <w:tcPr>
            <w:tcW w:w="435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hAnsi="宋体" w:eastAsia="宋体" w:cs="宋体" w:asciiTheme="min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</w:t>
            </w:r>
          </w:p>
        </w:tc>
        <w:tc>
          <w:tcPr>
            <w:tcW w:w="375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hAnsi="宋体" w:eastAsia="宋体" w:cs="宋体" w:asciiTheme="min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  <w:tc>
          <w:tcPr>
            <w:tcW w:w="765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hAnsi="宋体" w:eastAsia="宋体" w:cs="宋体" w:asciiTheme="min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编辑</w:t>
            </w:r>
          </w:p>
        </w:tc>
        <w:tc>
          <w:tcPr>
            <w:tcW w:w="472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</w:trPr>
        <w:tc>
          <w:tcPr>
            <w:tcW w:w="903" w:type="dxa"/>
            <w:vMerge w:val="continue"/>
            <w:shd w:val="clear" w:color="auto" w:fill="auto"/>
            <w:vAlign w:val="top"/>
          </w:tcPr>
          <w:p>
            <w:pPr>
              <w:jc w:val="center"/>
              <w:rPr>
                <w:rFonts w:hint="eastAsia" w:hAnsi="宋体" w:eastAsia="宋体" w:cs="宋体" w:asciiTheme="minorAscii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90" w:type="dxa"/>
            <w:vMerge w:val="continue"/>
            <w:shd w:val="clear" w:color="auto" w:fill="auto"/>
            <w:vAlign w:val="top"/>
          </w:tcPr>
          <w:p>
            <w:pPr>
              <w:jc w:val="center"/>
              <w:rPr>
                <w:rFonts w:hint="eastAsia" w:hAnsi="宋体" w:eastAsia="宋体" w:cs="宋体" w:asciiTheme="minorAscii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435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hAnsi="宋体" w:eastAsia="宋体" w:cs="宋体" w:asciiTheme="min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i+2</w:t>
            </w:r>
          </w:p>
        </w:tc>
        <w:tc>
          <w:tcPr>
            <w:tcW w:w="870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hAnsi="宋体" w:eastAsia="宋体" w:cs="宋体" w:asciiTheme="min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x</w:t>
            </w:r>
          </w:p>
        </w:tc>
        <w:tc>
          <w:tcPr>
            <w:tcW w:w="885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hAnsi="宋体" w:eastAsia="宋体" w:cs="宋体" w:asciiTheme="min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e</w:t>
            </w:r>
          </w:p>
        </w:tc>
        <w:tc>
          <w:tcPr>
            <w:tcW w:w="945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hAnsi="宋体" w:eastAsia="宋体" w:cs="宋体" w:asciiTheme="min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null</w:t>
            </w:r>
          </w:p>
        </w:tc>
        <w:tc>
          <w:tcPr>
            <w:tcW w:w="1050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hAnsi="宋体" w:eastAsia="宋体" w:cs="宋体" w:asciiTheme="min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</w:t>
            </w:r>
          </w:p>
        </w:tc>
        <w:tc>
          <w:tcPr>
            <w:tcW w:w="435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hAnsi="宋体" w:eastAsia="宋体" w:cs="宋体" w:asciiTheme="min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</w:t>
            </w:r>
          </w:p>
        </w:tc>
        <w:tc>
          <w:tcPr>
            <w:tcW w:w="375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hAnsi="宋体" w:eastAsia="宋体" w:cs="宋体" w:asciiTheme="min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  <w:tc>
          <w:tcPr>
            <w:tcW w:w="765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hAnsi="宋体" w:eastAsia="宋体" w:cs="宋体" w:asciiTheme="minorAscii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编辑</w:t>
            </w:r>
          </w:p>
        </w:tc>
        <w:tc>
          <w:tcPr>
            <w:tcW w:w="472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</w:trPr>
        <w:tc>
          <w:tcPr>
            <w:tcW w:w="903" w:type="dxa"/>
            <w:vMerge w:val="restart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manage</w:t>
            </w:r>
          </w:p>
        </w:tc>
        <w:tc>
          <w:tcPr>
            <w:tcW w:w="1290" w:type="dxa"/>
            <w:vMerge w:val="restart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审稿费管理</w:t>
            </w:r>
          </w:p>
        </w:tc>
        <w:tc>
          <w:tcPr>
            <w:tcW w:w="435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i+2</w:t>
            </w:r>
          </w:p>
        </w:tc>
        <w:tc>
          <w:tcPr>
            <w:tcW w:w="870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x</w:t>
            </w:r>
          </w:p>
        </w:tc>
        <w:tc>
          <w:tcPr>
            <w:tcW w:w="885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e</w:t>
            </w:r>
          </w:p>
        </w:tc>
        <w:tc>
          <w:tcPr>
            <w:tcW w:w="945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null</w:t>
            </w:r>
          </w:p>
        </w:tc>
        <w:tc>
          <w:tcPr>
            <w:tcW w:w="1050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</w:t>
            </w:r>
          </w:p>
        </w:tc>
        <w:tc>
          <w:tcPr>
            <w:tcW w:w="435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</w:t>
            </w:r>
          </w:p>
        </w:tc>
        <w:tc>
          <w:tcPr>
            <w:tcW w:w="375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  <w:tc>
          <w:tcPr>
            <w:tcW w:w="765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编辑</w:t>
            </w:r>
          </w:p>
        </w:tc>
        <w:tc>
          <w:tcPr>
            <w:tcW w:w="472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</w:trPr>
        <w:tc>
          <w:tcPr>
            <w:tcW w:w="903" w:type="dxa"/>
            <w:vMerge w:val="continue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1290" w:type="dxa"/>
            <w:vMerge w:val="continue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435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i+3</w:t>
            </w:r>
          </w:p>
        </w:tc>
        <w:tc>
          <w:tcPr>
            <w:tcW w:w="870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x</w:t>
            </w:r>
          </w:p>
        </w:tc>
        <w:tc>
          <w:tcPr>
            <w:tcW w:w="885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a</w:t>
            </w:r>
          </w:p>
        </w:tc>
        <w:tc>
          <w:tcPr>
            <w:tcW w:w="945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null</w:t>
            </w:r>
          </w:p>
        </w:tc>
        <w:tc>
          <w:tcPr>
            <w:tcW w:w="1050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</w:t>
            </w:r>
          </w:p>
        </w:tc>
        <w:tc>
          <w:tcPr>
            <w:tcW w:w="435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  <w:tc>
          <w:tcPr>
            <w:tcW w:w="375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  <w:tc>
          <w:tcPr>
            <w:tcW w:w="765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作者</w:t>
            </w:r>
          </w:p>
        </w:tc>
        <w:tc>
          <w:tcPr>
            <w:tcW w:w="472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</w:trPr>
        <w:tc>
          <w:tcPr>
            <w:tcW w:w="903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hAnsi="宋体" w:eastAsia="宋体" w:cs="宋体" w:asciiTheme="min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fill</w:t>
            </w:r>
          </w:p>
        </w:tc>
        <w:tc>
          <w:tcPr>
            <w:tcW w:w="1290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hAnsi="宋体" w:eastAsia="宋体" w:cs="宋体" w:asciiTheme="min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缴纳审稿费</w:t>
            </w:r>
          </w:p>
        </w:tc>
        <w:tc>
          <w:tcPr>
            <w:tcW w:w="435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hAnsi="宋体" w:eastAsia="宋体" w:cs="宋体" w:asciiTheme="min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i+3</w:t>
            </w:r>
          </w:p>
        </w:tc>
        <w:tc>
          <w:tcPr>
            <w:tcW w:w="870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hAnsi="宋体" w:eastAsia="宋体" w:cs="宋体" w:asciiTheme="min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x</w:t>
            </w:r>
          </w:p>
        </w:tc>
        <w:tc>
          <w:tcPr>
            <w:tcW w:w="885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hAnsi="宋体" w:eastAsia="宋体" w:cs="宋体" w:asciiTheme="min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e</w:t>
            </w:r>
          </w:p>
        </w:tc>
        <w:tc>
          <w:tcPr>
            <w:tcW w:w="945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hAnsi="宋体" w:eastAsia="宋体" w:cs="宋体" w:asciiTheme="min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null</w:t>
            </w:r>
          </w:p>
        </w:tc>
        <w:tc>
          <w:tcPr>
            <w:tcW w:w="1050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hAnsi="宋体" w:eastAsia="宋体" w:cs="宋体" w:asciiTheme="min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</w:t>
            </w:r>
          </w:p>
        </w:tc>
        <w:tc>
          <w:tcPr>
            <w:tcW w:w="435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hAnsi="宋体" w:eastAsia="宋体" w:cs="宋体" w:asciiTheme="min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</w:t>
            </w:r>
          </w:p>
        </w:tc>
        <w:tc>
          <w:tcPr>
            <w:tcW w:w="375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hAnsi="宋体" w:eastAsia="宋体" w:cs="宋体" w:asciiTheme="min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  <w:tc>
          <w:tcPr>
            <w:tcW w:w="765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hAnsi="宋体" w:eastAsia="宋体" w:cs="宋体" w:asciiTheme="min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编辑</w:t>
            </w:r>
          </w:p>
        </w:tc>
        <w:tc>
          <w:tcPr>
            <w:tcW w:w="472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</w:trPr>
        <w:tc>
          <w:tcPr>
            <w:tcW w:w="903" w:type="dxa"/>
            <w:vMerge w:val="restart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check</w:t>
            </w:r>
          </w:p>
        </w:tc>
        <w:tc>
          <w:tcPr>
            <w:tcW w:w="1290" w:type="dxa"/>
            <w:vMerge w:val="restart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审稿费审核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hAnsi="宋体" w:eastAsia="宋体" w:cs="宋体" w:asciiTheme="minorAscii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435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i+3</w:t>
            </w:r>
          </w:p>
        </w:tc>
        <w:tc>
          <w:tcPr>
            <w:tcW w:w="870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x</w:t>
            </w:r>
          </w:p>
        </w:tc>
        <w:tc>
          <w:tcPr>
            <w:tcW w:w="885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e</w:t>
            </w:r>
          </w:p>
        </w:tc>
        <w:tc>
          <w:tcPr>
            <w:tcW w:w="945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null</w:t>
            </w:r>
          </w:p>
        </w:tc>
        <w:tc>
          <w:tcPr>
            <w:tcW w:w="1050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hAnsi="宋体" w:eastAsia="宋体" w:cs="宋体" w:asciiTheme="minorAscii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6/2</w:t>
            </w:r>
          </w:p>
        </w:tc>
        <w:tc>
          <w:tcPr>
            <w:tcW w:w="435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</w:t>
            </w:r>
          </w:p>
        </w:tc>
        <w:tc>
          <w:tcPr>
            <w:tcW w:w="375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  <w:tc>
          <w:tcPr>
            <w:tcW w:w="765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编辑</w:t>
            </w:r>
          </w:p>
        </w:tc>
        <w:tc>
          <w:tcPr>
            <w:tcW w:w="472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</w:trPr>
        <w:tc>
          <w:tcPr>
            <w:tcW w:w="903" w:type="dxa"/>
            <w:vMerge w:val="continue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1290" w:type="dxa"/>
            <w:vMerge w:val="continue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hAnsi="宋体" w:eastAsia="宋体" w:cs="宋体" w:asciiTheme="minorAscii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435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hAnsi="宋体" w:eastAsia="宋体" w:cs="宋体" w:asciiTheme="minorAscii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i+4</w:t>
            </w:r>
          </w:p>
        </w:tc>
        <w:tc>
          <w:tcPr>
            <w:tcW w:w="870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hAnsi="宋体" w:eastAsia="宋体" w:cs="宋体" w:asciiTheme="minorAscii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x</w:t>
            </w:r>
          </w:p>
        </w:tc>
        <w:tc>
          <w:tcPr>
            <w:tcW w:w="885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hAnsi="宋体" w:eastAsia="宋体" w:cs="宋体" w:asciiTheme="minorAscii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e</w:t>
            </w:r>
          </w:p>
        </w:tc>
        <w:tc>
          <w:tcPr>
            <w:tcW w:w="945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hAnsi="宋体" w:eastAsia="宋体" w:cs="宋体" w:asciiTheme="minorAscii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null</w:t>
            </w:r>
          </w:p>
        </w:tc>
        <w:tc>
          <w:tcPr>
            <w:tcW w:w="1050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hAnsi="宋体" w:eastAsia="宋体" w:cs="宋体" w:asciiTheme="minorAscii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1</w:t>
            </w:r>
          </w:p>
        </w:tc>
        <w:tc>
          <w:tcPr>
            <w:tcW w:w="435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hAnsi="宋体" w:eastAsia="宋体" w:cs="宋体" w:asciiTheme="minorAscii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3</w:t>
            </w:r>
          </w:p>
        </w:tc>
        <w:tc>
          <w:tcPr>
            <w:tcW w:w="375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hAnsi="宋体" w:eastAsia="宋体" w:cs="宋体" w:asciiTheme="minorAscii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0</w:t>
            </w:r>
          </w:p>
        </w:tc>
        <w:tc>
          <w:tcPr>
            <w:tcW w:w="765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hAnsi="宋体" w:eastAsia="宋体" w:cs="宋体" w:asciiTheme="minorAscii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编辑</w:t>
            </w:r>
          </w:p>
        </w:tc>
        <w:tc>
          <w:tcPr>
            <w:tcW w:w="472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</w:trPr>
        <w:tc>
          <w:tcPr>
            <w:tcW w:w="903" w:type="dxa"/>
            <w:vMerge w:val="restart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hAnsi="宋体" w:eastAsia="宋体" w:cs="宋体" w:asciiTheme="minorAscii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judge</w:t>
            </w:r>
          </w:p>
        </w:tc>
        <w:tc>
          <w:tcPr>
            <w:tcW w:w="1290" w:type="dxa"/>
            <w:vMerge w:val="restart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稿件分配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hAnsi="宋体" w:eastAsia="宋体" w:cs="宋体" w:asciiTheme="min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（审稿人）</w:t>
            </w:r>
          </w:p>
        </w:tc>
        <w:tc>
          <w:tcPr>
            <w:tcW w:w="435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hAnsi="宋体" w:eastAsia="宋体" w:cs="宋体" w:asciiTheme="min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i+4</w:t>
            </w:r>
          </w:p>
        </w:tc>
        <w:tc>
          <w:tcPr>
            <w:tcW w:w="870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hAnsi="宋体" w:eastAsia="宋体" w:cs="宋体" w:asciiTheme="min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x</w:t>
            </w:r>
          </w:p>
        </w:tc>
        <w:tc>
          <w:tcPr>
            <w:tcW w:w="885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hAnsi="宋体" w:eastAsia="宋体" w:cs="宋体" w:asciiTheme="min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e</w:t>
            </w:r>
          </w:p>
        </w:tc>
        <w:tc>
          <w:tcPr>
            <w:tcW w:w="945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hAnsi="宋体" w:eastAsia="宋体" w:cs="宋体" w:asciiTheme="min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null</w:t>
            </w:r>
          </w:p>
        </w:tc>
        <w:tc>
          <w:tcPr>
            <w:tcW w:w="1050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hAnsi="宋体" w:eastAsia="宋体" w:cs="宋体" w:asciiTheme="min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  <w:tc>
          <w:tcPr>
            <w:tcW w:w="435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hAnsi="宋体" w:eastAsia="宋体" w:cs="宋体" w:asciiTheme="min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</w:t>
            </w:r>
          </w:p>
        </w:tc>
        <w:tc>
          <w:tcPr>
            <w:tcW w:w="375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hAnsi="宋体" w:eastAsia="宋体" w:cs="宋体" w:asciiTheme="min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  <w:tc>
          <w:tcPr>
            <w:tcW w:w="765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hAnsi="宋体" w:eastAsia="宋体" w:cs="宋体" w:asciiTheme="min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编辑</w:t>
            </w:r>
          </w:p>
        </w:tc>
        <w:tc>
          <w:tcPr>
            <w:tcW w:w="472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</w:trPr>
        <w:tc>
          <w:tcPr>
            <w:tcW w:w="903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hint="eastAsia" w:hAnsi="宋体" w:eastAsia="宋体" w:cs="宋体" w:asciiTheme="minorAscii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90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hint="eastAsia" w:hAnsi="宋体" w:eastAsia="宋体" w:cs="宋体" w:asciiTheme="minorAscii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435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hAnsi="宋体" w:eastAsia="宋体" w:cs="宋体" w:asciiTheme="min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i+5</w:t>
            </w:r>
          </w:p>
        </w:tc>
        <w:tc>
          <w:tcPr>
            <w:tcW w:w="870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hAnsi="宋体" w:eastAsia="宋体" w:cs="宋体" w:asciiTheme="min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x</w:t>
            </w:r>
          </w:p>
        </w:tc>
        <w:tc>
          <w:tcPr>
            <w:tcW w:w="885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hAnsi="宋体" w:eastAsia="宋体" w:cs="宋体" w:asciiTheme="minorAscii"/>
                <w:i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p1</w:t>
            </w:r>
          </w:p>
        </w:tc>
        <w:tc>
          <w:tcPr>
            <w:tcW w:w="945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hAnsi="宋体" w:eastAsia="宋体" w:cs="宋体" w:asciiTheme="min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null</w:t>
            </w:r>
          </w:p>
        </w:tc>
        <w:tc>
          <w:tcPr>
            <w:tcW w:w="1050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hAnsi="宋体" w:eastAsia="宋体" w:cs="宋体" w:asciiTheme="min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  <w:tc>
          <w:tcPr>
            <w:tcW w:w="435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hAnsi="宋体" w:eastAsia="宋体" w:cs="宋体" w:asciiTheme="min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</w:t>
            </w:r>
          </w:p>
        </w:tc>
        <w:tc>
          <w:tcPr>
            <w:tcW w:w="375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hAnsi="宋体" w:eastAsia="宋体" w:cs="宋体" w:asciiTheme="min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  <w:tc>
          <w:tcPr>
            <w:tcW w:w="765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hAnsi="宋体" w:eastAsia="宋体" w:cs="宋体" w:asciiTheme="min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审稿人</w:t>
            </w:r>
          </w:p>
        </w:tc>
        <w:tc>
          <w:tcPr>
            <w:tcW w:w="472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</w:trPr>
        <w:tc>
          <w:tcPr>
            <w:tcW w:w="903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hint="eastAsia" w:hAnsi="宋体" w:eastAsia="宋体" w:cs="宋体" w:asciiTheme="minorAscii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90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hint="eastAsia" w:hAnsi="宋体" w:eastAsia="宋体" w:cs="宋体" w:asciiTheme="minorAscii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435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hAnsi="宋体" w:eastAsia="宋体" w:cs="宋体" w:asciiTheme="min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i+6</w:t>
            </w:r>
          </w:p>
        </w:tc>
        <w:tc>
          <w:tcPr>
            <w:tcW w:w="870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hAnsi="宋体" w:eastAsia="宋体" w:cs="宋体" w:asciiTheme="min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x</w:t>
            </w:r>
          </w:p>
        </w:tc>
        <w:tc>
          <w:tcPr>
            <w:tcW w:w="885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hAnsi="宋体" w:eastAsia="宋体" w:cs="宋体" w:asciiTheme="minorAscii"/>
                <w:i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p2</w:t>
            </w:r>
          </w:p>
        </w:tc>
        <w:tc>
          <w:tcPr>
            <w:tcW w:w="945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hAnsi="宋体" w:eastAsia="宋体" w:cs="宋体" w:asciiTheme="min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null</w:t>
            </w:r>
          </w:p>
        </w:tc>
        <w:tc>
          <w:tcPr>
            <w:tcW w:w="1050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hAnsi="宋体" w:eastAsia="宋体" w:cs="宋体" w:asciiTheme="min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  <w:tc>
          <w:tcPr>
            <w:tcW w:w="435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hAnsi="宋体" w:eastAsia="宋体" w:cs="宋体" w:asciiTheme="min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</w:t>
            </w:r>
          </w:p>
        </w:tc>
        <w:tc>
          <w:tcPr>
            <w:tcW w:w="375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hAnsi="宋体" w:eastAsia="宋体" w:cs="宋体" w:asciiTheme="min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  <w:tc>
          <w:tcPr>
            <w:tcW w:w="765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hAnsi="宋体" w:eastAsia="宋体" w:cs="宋体" w:asciiTheme="min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审稿人</w:t>
            </w:r>
          </w:p>
        </w:tc>
        <w:tc>
          <w:tcPr>
            <w:tcW w:w="472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</w:trPr>
        <w:tc>
          <w:tcPr>
            <w:tcW w:w="903" w:type="dxa"/>
            <w:vMerge w:val="continue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1290" w:type="dxa"/>
            <w:vMerge w:val="continue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435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i+7</w:t>
            </w:r>
          </w:p>
        </w:tc>
        <w:tc>
          <w:tcPr>
            <w:tcW w:w="870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x</w:t>
            </w:r>
          </w:p>
        </w:tc>
        <w:tc>
          <w:tcPr>
            <w:tcW w:w="885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p3</w:t>
            </w:r>
          </w:p>
        </w:tc>
        <w:tc>
          <w:tcPr>
            <w:tcW w:w="945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null</w:t>
            </w:r>
          </w:p>
        </w:tc>
        <w:tc>
          <w:tcPr>
            <w:tcW w:w="1050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  <w:tc>
          <w:tcPr>
            <w:tcW w:w="435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</w:t>
            </w:r>
          </w:p>
        </w:tc>
        <w:tc>
          <w:tcPr>
            <w:tcW w:w="375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  <w:tc>
          <w:tcPr>
            <w:tcW w:w="765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审稿人</w:t>
            </w:r>
          </w:p>
        </w:tc>
        <w:tc>
          <w:tcPr>
            <w:tcW w:w="472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</w:trPr>
        <w:tc>
          <w:tcPr>
            <w:tcW w:w="903" w:type="dxa"/>
            <w:vMerge w:val="restart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judge</w:t>
            </w:r>
          </w:p>
        </w:tc>
        <w:tc>
          <w:tcPr>
            <w:tcW w:w="1290" w:type="dxa"/>
            <w:vMerge w:val="restart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审核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hAnsi="宋体" w:eastAsia="宋体" w:cs="宋体" w:asciiTheme="min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（审稿人）</w:t>
            </w:r>
          </w:p>
        </w:tc>
        <w:tc>
          <w:tcPr>
            <w:tcW w:w="435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hAnsi="宋体" w:eastAsia="宋体" w:cs="宋体" w:asciiTheme="min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i+5</w:t>
            </w:r>
          </w:p>
        </w:tc>
        <w:tc>
          <w:tcPr>
            <w:tcW w:w="870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hAnsi="宋体" w:eastAsia="宋体" w:cs="宋体" w:asciiTheme="min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x</w:t>
            </w:r>
          </w:p>
        </w:tc>
        <w:tc>
          <w:tcPr>
            <w:tcW w:w="885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hAnsi="宋体" w:eastAsia="宋体" w:cs="宋体" w:asciiTheme="min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p1</w:t>
            </w:r>
          </w:p>
        </w:tc>
        <w:tc>
          <w:tcPr>
            <w:tcW w:w="945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hAnsi="宋体" w:eastAsia="宋体" w:cs="宋体" w:asciiTheme="min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not null</w:t>
            </w:r>
          </w:p>
        </w:tc>
        <w:tc>
          <w:tcPr>
            <w:tcW w:w="1050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hAnsi="宋体" w:eastAsia="宋体" w:cs="宋体" w:asciiTheme="min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2/4</w:t>
            </w:r>
          </w:p>
        </w:tc>
        <w:tc>
          <w:tcPr>
            <w:tcW w:w="435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hAnsi="宋体" w:eastAsia="宋体" w:cs="宋体" w:asciiTheme="min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</w:t>
            </w:r>
          </w:p>
        </w:tc>
        <w:tc>
          <w:tcPr>
            <w:tcW w:w="375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hAnsi="宋体" w:eastAsia="宋体" w:cs="宋体" w:asciiTheme="min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  <w:tc>
          <w:tcPr>
            <w:tcW w:w="765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hAnsi="宋体" w:eastAsia="宋体" w:cs="宋体" w:asciiTheme="min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审稿人</w:t>
            </w:r>
          </w:p>
        </w:tc>
        <w:tc>
          <w:tcPr>
            <w:tcW w:w="472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</w:trPr>
        <w:tc>
          <w:tcPr>
            <w:tcW w:w="903" w:type="dxa"/>
            <w:vMerge w:val="continue"/>
            <w:shd w:val="clear" w:color="auto" w:fill="auto"/>
            <w:vAlign w:val="top"/>
          </w:tcPr>
          <w:p>
            <w:pPr>
              <w:jc w:val="center"/>
              <w:rPr>
                <w:rFonts w:hint="eastAsia" w:hAnsi="宋体" w:eastAsia="宋体" w:cs="宋体" w:asciiTheme="minorAscii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90" w:type="dxa"/>
            <w:vMerge w:val="continue"/>
            <w:shd w:val="clear" w:color="auto" w:fill="auto"/>
            <w:vAlign w:val="top"/>
          </w:tcPr>
          <w:p>
            <w:pPr>
              <w:jc w:val="center"/>
              <w:rPr>
                <w:rFonts w:hint="eastAsia" w:hAnsi="宋体" w:eastAsia="宋体" w:cs="宋体" w:asciiTheme="minorAscii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435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hAnsi="宋体" w:eastAsia="宋体" w:cs="宋体" w:asciiTheme="min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i+6</w:t>
            </w:r>
          </w:p>
        </w:tc>
        <w:tc>
          <w:tcPr>
            <w:tcW w:w="870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hAnsi="宋体" w:eastAsia="宋体" w:cs="宋体" w:asciiTheme="min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x</w:t>
            </w:r>
          </w:p>
        </w:tc>
        <w:tc>
          <w:tcPr>
            <w:tcW w:w="885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hAnsi="宋体" w:eastAsia="宋体" w:cs="宋体" w:asciiTheme="min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p2</w:t>
            </w:r>
          </w:p>
        </w:tc>
        <w:tc>
          <w:tcPr>
            <w:tcW w:w="945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hAnsi="宋体" w:eastAsia="宋体" w:cs="宋体" w:asciiTheme="min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not null</w:t>
            </w:r>
          </w:p>
        </w:tc>
        <w:tc>
          <w:tcPr>
            <w:tcW w:w="1050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hAnsi="宋体" w:eastAsia="宋体" w:cs="宋体" w:asciiTheme="min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2/4</w:t>
            </w:r>
          </w:p>
        </w:tc>
        <w:tc>
          <w:tcPr>
            <w:tcW w:w="435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hAnsi="宋体" w:eastAsia="宋体" w:cs="宋体" w:asciiTheme="min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</w:t>
            </w:r>
          </w:p>
        </w:tc>
        <w:tc>
          <w:tcPr>
            <w:tcW w:w="375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hAnsi="宋体" w:eastAsia="宋体" w:cs="宋体" w:asciiTheme="min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  <w:tc>
          <w:tcPr>
            <w:tcW w:w="765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hAnsi="宋体" w:eastAsia="宋体" w:cs="宋体" w:asciiTheme="min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审稿人</w:t>
            </w:r>
          </w:p>
        </w:tc>
        <w:tc>
          <w:tcPr>
            <w:tcW w:w="472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</w:trPr>
        <w:tc>
          <w:tcPr>
            <w:tcW w:w="903" w:type="dxa"/>
            <w:vMerge w:val="continue"/>
            <w:shd w:val="clear" w:color="auto" w:fill="auto"/>
            <w:vAlign w:val="top"/>
          </w:tcPr>
          <w:p>
            <w:pPr>
              <w:jc w:val="center"/>
              <w:rPr>
                <w:rFonts w:hint="eastAsia" w:hAnsi="宋体" w:eastAsia="宋体" w:cs="宋体" w:asciiTheme="minorAscii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90" w:type="dxa"/>
            <w:vMerge w:val="continue"/>
            <w:shd w:val="clear" w:color="auto" w:fill="auto"/>
            <w:vAlign w:val="top"/>
          </w:tcPr>
          <w:p>
            <w:pPr>
              <w:jc w:val="center"/>
              <w:rPr>
                <w:rFonts w:hint="eastAsia" w:hAnsi="宋体" w:eastAsia="宋体" w:cs="宋体" w:asciiTheme="minorAscii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435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hAnsi="宋体" w:eastAsia="宋体" w:cs="宋体" w:asciiTheme="min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i+7</w:t>
            </w:r>
          </w:p>
        </w:tc>
        <w:tc>
          <w:tcPr>
            <w:tcW w:w="870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hAnsi="宋体" w:eastAsia="宋体" w:cs="宋体" w:asciiTheme="min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x</w:t>
            </w:r>
          </w:p>
        </w:tc>
        <w:tc>
          <w:tcPr>
            <w:tcW w:w="885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hAnsi="宋体" w:eastAsia="宋体" w:cs="宋体" w:asciiTheme="min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p3</w:t>
            </w:r>
          </w:p>
        </w:tc>
        <w:tc>
          <w:tcPr>
            <w:tcW w:w="945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hAnsi="宋体" w:eastAsia="宋体" w:cs="宋体" w:asciiTheme="min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not null</w:t>
            </w:r>
          </w:p>
        </w:tc>
        <w:tc>
          <w:tcPr>
            <w:tcW w:w="1050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hAnsi="宋体" w:eastAsia="宋体" w:cs="宋体" w:asciiTheme="min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2/4</w:t>
            </w:r>
          </w:p>
        </w:tc>
        <w:tc>
          <w:tcPr>
            <w:tcW w:w="435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hAnsi="宋体" w:eastAsia="宋体" w:cs="宋体" w:asciiTheme="min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</w:t>
            </w:r>
          </w:p>
        </w:tc>
        <w:tc>
          <w:tcPr>
            <w:tcW w:w="375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hAnsi="宋体" w:eastAsia="宋体" w:cs="宋体" w:asciiTheme="min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  <w:tc>
          <w:tcPr>
            <w:tcW w:w="765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hAnsi="宋体" w:eastAsia="宋体" w:cs="宋体" w:asciiTheme="min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审稿人</w:t>
            </w:r>
          </w:p>
        </w:tc>
        <w:tc>
          <w:tcPr>
            <w:tcW w:w="472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</w:trPr>
        <w:tc>
          <w:tcPr>
            <w:tcW w:w="903" w:type="dxa"/>
            <w:vMerge w:val="continue"/>
            <w:shd w:val="clear" w:color="auto" w:fill="auto"/>
            <w:vAlign w:val="top"/>
          </w:tcPr>
          <w:p>
            <w:pPr>
              <w:jc w:val="center"/>
              <w:rPr>
                <w:rFonts w:hint="eastAsia" w:hAnsi="宋体" w:eastAsia="宋体" w:cs="宋体" w:asciiTheme="minorAscii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90" w:type="dxa"/>
            <w:vMerge w:val="continue"/>
            <w:shd w:val="clear" w:color="auto" w:fill="auto"/>
            <w:vAlign w:val="top"/>
          </w:tcPr>
          <w:p>
            <w:pPr>
              <w:jc w:val="center"/>
              <w:rPr>
                <w:rFonts w:hint="eastAsia" w:hAnsi="宋体" w:eastAsia="宋体" w:cs="宋体" w:asciiTheme="minorAscii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435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hAnsi="宋体" w:eastAsia="宋体" w:cs="宋体" w:asciiTheme="min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i+8</w:t>
            </w:r>
          </w:p>
        </w:tc>
        <w:tc>
          <w:tcPr>
            <w:tcW w:w="870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hAnsi="宋体" w:eastAsia="宋体" w:cs="宋体" w:asciiTheme="min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x</w:t>
            </w:r>
          </w:p>
        </w:tc>
        <w:tc>
          <w:tcPr>
            <w:tcW w:w="885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hAnsi="宋体" w:eastAsia="宋体" w:cs="宋体" w:asciiTheme="min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e</w:t>
            </w:r>
          </w:p>
        </w:tc>
        <w:tc>
          <w:tcPr>
            <w:tcW w:w="945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hAnsi="宋体" w:eastAsia="宋体" w:cs="宋体" w:asciiTheme="min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not null</w:t>
            </w:r>
          </w:p>
        </w:tc>
        <w:tc>
          <w:tcPr>
            <w:tcW w:w="1050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hAnsi="宋体" w:eastAsia="宋体" w:cs="宋体" w:asciiTheme="min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  <w:tc>
          <w:tcPr>
            <w:tcW w:w="435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hAnsi="宋体" w:eastAsia="宋体" w:cs="宋体" w:asciiTheme="min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</w:t>
            </w:r>
          </w:p>
        </w:tc>
        <w:tc>
          <w:tcPr>
            <w:tcW w:w="375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hAnsi="宋体" w:eastAsia="宋体" w:cs="宋体" w:asciiTheme="min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  <w:tc>
          <w:tcPr>
            <w:tcW w:w="765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hAnsi="宋体" w:eastAsia="宋体" w:cs="宋体" w:asciiTheme="min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编辑</w:t>
            </w:r>
          </w:p>
        </w:tc>
        <w:tc>
          <w:tcPr>
            <w:tcW w:w="472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</w:trPr>
        <w:tc>
          <w:tcPr>
            <w:tcW w:w="903" w:type="dxa"/>
            <w:vMerge w:val="restart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analyze</w:t>
            </w:r>
          </w:p>
        </w:tc>
        <w:tc>
          <w:tcPr>
            <w:tcW w:w="1290" w:type="dxa"/>
            <w:vMerge w:val="restart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意见汇总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hAnsi="宋体" w:eastAsia="宋体" w:cs="宋体" w:asciiTheme="min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修改意见</w:t>
            </w:r>
          </w:p>
        </w:tc>
        <w:tc>
          <w:tcPr>
            <w:tcW w:w="435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hAnsi="宋体" w:eastAsia="宋体" w:cs="宋体" w:asciiTheme="minorAscii"/>
                <w:i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i+8</w:t>
            </w:r>
          </w:p>
        </w:tc>
        <w:tc>
          <w:tcPr>
            <w:tcW w:w="870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hAnsi="宋体" w:eastAsia="宋体" w:cs="宋体" w:asciiTheme="min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x</w:t>
            </w:r>
          </w:p>
        </w:tc>
        <w:tc>
          <w:tcPr>
            <w:tcW w:w="885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hAnsi="宋体" w:eastAsia="宋体" w:cs="宋体" w:asciiTheme="min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e</w:t>
            </w:r>
          </w:p>
        </w:tc>
        <w:tc>
          <w:tcPr>
            <w:tcW w:w="945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hAnsi="宋体" w:eastAsia="宋体" w:cs="宋体" w:asciiTheme="min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not null</w:t>
            </w:r>
          </w:p>
        </w:tc>
        <w:tc>
          <w:tcPr>
            <w:tcW w:w="1050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hAnsi="宋体" w:eastAsia="宋体" w:cs="宋体" w:asciiTheme="minorAscii"/>
                <w:i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1(4/5)/2/3</w:t>
            </w:r>
          </w:p>
        </w:tc>
        <w:tc>
          <w:tcPr>
            <w:tcW w:w="435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hAnsi="宋体" w:eastAsia="宋体" w:cs="宋体" w:asciiTheme="min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</w:t>
            </w:r>
          </w:p>
        </w:tc>
        <w:tc>
          <w:tcPr>
            <w:tcW w:w="375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hAnsi="宋体" w:eastAsia="宋体" w:cs="宋体" w:asciiTheme="min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  <w:tc>
          <w:tcPr>
            <w:tcW w:w="765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hAnsi="宋体" w:eastAsia="宋体" w:cs="宋体" w:asciiTheme="min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编辑</w:t>
            </w:r>
          </w:p>
        </w:tc>
        <w:tc>
          <w:tcPr>
            <w:tcW w:w="472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</w:trPr>
        <w:tc>
          <w:tcPr>
            <w:tcW w:w="903" w:type="dxa"/>
            <w:vMerge w:val="continue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hAnsi="宋体" w:eastAsia="宋体" w:cs="宋体" w:asciiTheme="minorAscii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90" w:type="dxa"/>
            <w:vMerge w:val="continue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hAnsi="宋体" w:eastAsia="宋体" w:cs="宋体" w:asciiTheme="minorAscii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435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hAnsi="宋体" w:eastAsia="宋体" w:cs="宋体" w:asciiTheme="minorAscii"/>
                <w:i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i+9</w:t>
            </w:r>
          </w:p>
        </w:tc>
        <w:tc>
          <w:tcPr>
            <w:tcW w:w="870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hAnsi="宋体" w:eastAsia="宋体" w:cs="宋体" w:asciiTheme="min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x</w:t>
            </w:r>
          </w:p>
        </w:tc>
        <w:tc>
          <w:tcPr>
            <w:tcW w:w="885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hAnsi="宋体" w:eastAsia="宋体" w:cs="宋体" w:asciiTheme="min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a</w:t>
            </w:r>
          </w:p>
        </w:tc>
        <w:tc>
          <w:tcPr>
            <w:tcW w:w="945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hAnsi="宋体" w:eastAsia="宋体" w:cs="宋体" w:asciiTheme="min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not null</w:t>
            </w:r>
          </w:p>
        </w:tc>
        <w:tc>
          <w:tcPr>
            <w:tcW w:w="1050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hAnsi="宋体" w:eastAsia="宋体" w:cs="宋体" w:asciiTheme="min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</w:t>
            </w:r>
          </w:p>
        </w:tc>
        <w:tc>
          <w:tcPr>
            <w:tcW w:w="435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hAnsi="宋体" w:eastAsia="宋体" w:cs="宋体" w:asciiTheme="min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  <w:tc>
          <w:tcPr>
            <w:tcW w:w="375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hAnsi="宋体" w:eastAsia="宋体" w:cs="宋体" w:asciiTheme="min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  <w:tc>
          <w:tcPr>
            <w:tcW w:w="765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hAnsi="宋体" w:eastAsia="宋体" w:cs="宋体" w:asciiTheme="min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作者</w:t>
            </w:r>
          </w:p>
        </w:tc>
        <w:tc>
          <w:tcPr>
            <w:tcW w:w="472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</w:trPr>
        <w:tc>
          <w:tcPr>
            <w:tcW w:w="903" w:type="dxa"/>
            <w:vMerge w:val="restart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upload</w:t>
            </w:r>
          </w:p>
        </w:tc>
        <w:tc>
          <w:tcPr>
            <w:tcW w:w="1290" w:type="dxa"/>
            <w:vMerge w:val="restart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hAnsi="宋体" w:eastAsia="宋体" w:cs="宋体" w:asciiTheme="min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重新上传</w:t>
            </w:r>
          </w:p>
        </w:tc>
        <w:tc>
          <w:tcPr>
            <w:tcW w:w="435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hAnsi="宋体" w:eastAsia="宋体" w:cs="宋体" w:asciiTheme="minorAscii"/>
                <w:i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i+9</w:t>
            </w:r>
          </w:p>
        </w:tc>
        <w:tc>
          <w:tcPr>
            <w:tcW w:w="870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hAnsi="宋体" w:eastAsia="宋体" w:cs="宋体" w:asciiTheme="min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x</w:t>
            </w:r>
          </w:p>
        </w:tc>
        <w:tc>
          <w:tcPr>
            <w:tcW w:w="885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hAnsi="宋体" w:eastAsia="宋体" w:cs="宋体" w:asciiTheme="min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a</w:t>
            </w:r>
          </w:p>
        </w:tc>
        <w:tc>
          <w:tcPr>
            <w:tcW w:w="945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hAnsi="宋体" w:eastAsia="宋体" w:cs="宋体" w:asciiTheme="min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not null</w:t>
            </w:r>
          </w:p>
        </w:tc>
        <w:tc>
          <w:tcPr>
            <w:tcW w:w="1050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hAnsi="宋体" w:eastAsia="宋体" w:cs="宋体" w:asciiTheme="min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</w:t>
            </w:r>
          </w:p>
        </w:tc>
        <w:tc>
          <w:tcPr>
            <w:tcW w:w="435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hAnsi="宋体" w:eastAsia="宋体" w:cs="宋体" w:asciiTheme="min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  <w:tc>
          <w:tcPr>
            <w:tcW w:w="375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hAnsi="宋体" w:eastAsia="宋体" w:cs="宋体" w:asciiTheme="min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  <w:tc>
          <w:tcPr>
            <w:tcW w:w="765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hAnsi="宋体" w:eastAsia="宋体" w:cs="宋体" w:asciiTheme="min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作者</w:t>
            </w:r>
          </w:p>
        </w:tc>
        <w:tc>
          <w:tcPr>
            <w:tcW w:w="472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</w:trPr>
        <w:tc>
          <w:tcPr>
            <w:tcW w:w="903" w:type="dxa"/>
            <w:vMerge w:val="continue"/>
            <w:shd w:val="clear" w:color="auto" w:fill="auto"/>
            <w:vAlign w:val="top"/>
          </w:tcPr>
          <w:p>
            <w:pPr>
              <w:jc w:val="center"/>
              <w:rPr>
                <w:rFonts w:hint="eastAsia" w:hAnsi="宋体" w:eastAsia="宋体" w:cs="宋体" w:asciiTheme="minorAscii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90" w:type="dxa"/>
            <w:vMerge w:val="continue"/>
            <w:shd w:val="clear" w:color="auto" w:fill="auto"/>
            <w:vAlign w:val="top"/>
          </w:tcPr>
          <w:p>
            <w:pPr>
              <w:jc w:val="center"/>
              <w:rPr>
                <w:rFonts w:hint="eastAsia" w:hAnsi="宋体" w:eastAsia="宋体" w:cs="宋体" w:asciiTheme="minorAscii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435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hAnsi="宋体" w:eastAsia="宋体" w:cs="宋体" w:asciiTheme="minorAscii"/>
                <w:i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i+10</w:t>
            </w:r>
          </w:p>
        </w:tc>
        <w:tc>
          <w:tcPr>
            <w:tcW w:w="870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hAnsi="宋体" w:eastAsia="宋体" w:cs="宋体" w:asciiTheme="min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x</w:t>
            </w:r>
          </w:p>
        </w:tc>
        <w:tc>
          <w:tcPr>
            <w:tcW w:w="885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hAnsi="宋体" w:eastAsia="宋体" w:cs="宋体" w:asciiTheme="min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e</w:t>
            </w:r>
          </w:p>
        </w:tc>
        <w:tc>
          <w:tcPr>
            <w:tcW w:w="945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hAnsi="宋体" w:eastAsia="宋体" w:cs="宋体" w:asciiTheme="minorAscii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null</w:t>
            </w:r>
          </w:p>
        </w:tc>
        <w:tc>
          <w:tcPr>
            <w:tcW w:w="1050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hAnsi="宋体" w:eastAsia="宋体" w:cs="宋体" w:asciiTheme="min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7</w:t>
            </w:r>
          </w:p>
        </w:tc>
        <w:tc>
          <w:tcPr>
            <w:tcW w:w="435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hAnsi="宋体" w:eastAsia="宋体" w:cs="宋体" w:asciiTheme="min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</w:t>
            </w:r>
          </w:p>
        </w:tc>
        <w:tc>
          <w:tcPr>
            <w:tcW w:w="375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hAnsi="宋体" w:eastAsia="宋体" w:cs="宋体" w:asciiTheme="min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  <w:tc>
          <w:tcPr>
            <w:tcW w:w="765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hAnsi="宋体" w:eastAsia="宋体" w:cs="宋体" w:asciiTheme="min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编辑</w:t>
            </w:r>
          </w:p>
        </w:tc>
        <w:tc>
          <w:tcPr>
            <w:tcW w:w="472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</w:trPr>
        <w:tc>
          <w:tcPr>
            <w:tcW w:w="903" w:type="dxa"/>
            <w:vMerge w:val="restart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judge</w:t>
            </w:r>
          </w:p>
        </w:tc>
        <w:tc>
          <w:tcPr>
            <w:tcW w:w="1290" w:type="dxa"/>
            <w:vMerge w:val="restart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重审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稿件分配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hAnsi="宋体" w:eastAsia="宋体" w:cs="宋体" w:asciiTheme="min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（审稿人）</w:t>
            </w:r>
          </w:p>
        </w:tc>
        <w:tc>
          <w:tcPr>
            <w:tcW w:w="435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hAnsi="宋体" w:eastAsia="宋体" w:cs="宋体" w:asciiTheme="minorAscii"/>
                <w:i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i+10</w:t>
            </w:r>
          </w:p>
        </w:tc>
        <w:tc>
          <w:tcPr>
            <w:tcW w:w="870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hAnsi="宋体" w:eastAsia="宋体" w:cs="宋体" w:asciiTheme="min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x</w:t>
            </w:r>
          </w:p>
        </w:tc>
        <w:tc>
          <w:tcPr>
            <w:tcW w:w="885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hAnsi="宋体" w:eastAsia="宋体" w:cs="宋体" w:asciiTheme="min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e</w:t>
            </w:r>
          </w:p>
        </w:tc>
        <w:tc>
          <w:tcPr>
            <w:tcW w:w="945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hAnsi="宋体" w:eastAsia="宋体" w:cs="宋体" w:asciiTheme="minorAscii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null</w:t>
            </w:r>
          </w:p>
        </w:tc>
        <w:tc>
          <w:tcPr>
            <w:tcW w:w="1050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hAnsi="宋体" w:eastAsia="宋体" w:cs="宋体" w:asciiTheme="minorAscii"/>
                <w:i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7/2</w:t>
            </w:r>
          </w:p>
        </w:tc>
        <w:tc>
          <w:tcPr>
            <w:tcW w:w="435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hAnsi="宋体" w:eastAsia="宋体" w:cs="宋体" w:asciiTheme="min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</w:t>
            </w:r>
          </w:p>
        </w:tc>
        <w:tc>
          <w:tcPr>
            <w:tcW w:w="375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hAnsi="宋体" w:eastAsia="宋体" w:cs="宋体" w:asciiTheme="min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  <w:tc>
          <w:tcPr>
            <w:tcW w:w="765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hAnsi="宋体" w:eastAsia="宋体" w:cs="宋体" w:asciiTheme="min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编辑</w:t>
            </w:r>
          </w:p>
        </w:tc>
        <w:tc>
          <w:tcPr>
            <w:tcW w:w="472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</w:trPr>
        <w:tc>
          <w:tcPr>
            <w:tcW w:w="903" w:type="dxa"/>
            <w:vMerge w:val="continue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1290" w:type="dxa"/>
            <w:vMerge w:val="continue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hAnsi="宋体" w:eastAsia="宋体" w:cs="宋体" w:asciiTheme="minorAscii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435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hAnsi="宋体" w:eastAsia="宋体" w:cs="宋体" w:asciiTheme="minorAscii"/>
                <w:i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i+11</w:t>
            </w:r>
          </w:p>
        </w:tc>
        <w:tc>
          <w:tcPr>
            <w:tcW w:w="870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hAnsi="宋体" w:eastAsia="宋体" w:cs="宋体" w:asciiTheme="min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x</w:t>
            </w:r>
          </w:p>
        </w:tc>
        <w:tc>
          <w:tcPr>
            <w:tcW w:w="885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hAnsi="宋体" w:eastAsia="宋体" w:cs="宋体" w:asciiTheme="min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p1</w:t>
            </w:r>
          </w:p>
        </w:tc>
        <w:tc>
          <w:tcPr>
            <w:tcW w:w="945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hAnsi="宋体" w:eastAsia="宋体" w:cs="宋体" w:asciiTheme="min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null</w:t>
            </w:r>
          </w:p>
        </w:tc>
        <w:tc>
          <w:tcPr>
            <w:tcW w:w="1050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hAnsi="宋体" w:eastAsia="宋体" w:cs="宋体" w:asciiTheme="min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7</w:t>
            </w:r>
          </w:p>
        </w:tc>
        <w:tc>
          <w:tcPr>
            <w:tcW w:w="435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hAnsi="宋体" w:eastAsia="宋体" w:cs="宋体" w:asciiTheme="min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</w:t>
            </w:r>
          </w:p>
        </w:tc>
        <w:tc>
          <w:tcPr>
            <w:tcW w:w="375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hAnsi="宋体" w:eastAsia="宋体" w:cs="宋体" w:asciiTheme="min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  <w:tc>
          <w:tcPr>
            <w:tcW w:w="765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hAnsi="宋体" w:eastAsia="宋体" w:cs="宋体" w:asciiTheme="min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审稿人</w:t>
            </w:r>
          </w:p>
        </w:tc>
        <w:tc>
          <w:tcPr>
            <w:tcW w:w="472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</w:trPr>
        <w:tc>
          <w:tcPr>
            <w:tcW w:w="903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hint="eastAsia" w:hAnsi="宋体" w:eastAsia="宋体" w:cs="宋体" w:asciiTheme="minorAscii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90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hint="eastAsia" w:hAnsi="宋体" w:eastAsia="宋体" w:cs="宋体" w:asciiTheme="minorAscii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435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hAnsi="宋体" w:eastAsia="宋体" w:cs="宋体" w:asciiTheme="minorAscii"/>
                <w:i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i+12</w:t>
            </w:r>
          </w:p>
        </w:tc>
        <w:tc>
          <w:tcPr>
            <w:tcW w:w="870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hAnsi="宋体" w:eastAsia="宋体" w:cs="宋体" w:asciiTheme="min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x</w:t>
            </w:r>
          </w:p>
        </w:tc>
        <w:tc>
          <w:tcPr>
            <w:tcW w:w="885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hAnsi="宋体" w:eastAsia="宋体" w:cs="宋体" w:asciiTheme="min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p2</w:t>
            </w:r>
          </w:p>
        </w:tc>
        <w:tc>
          <w:tcPr>
            <w:tcW w:w="945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hAnsi="宋体" w:eastAsia="宋体" w:cs="宋体" w:asciiTheme="min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null</w:t>
            </w:r>
          </w:p>
        </w:tc>
        <w:tc>
          <w:tcPr>
            <w:tcW w:w="1050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hAnsi="宋体" w:eastAsia="宋体" w:cs="宋体" w:asciiTheme="min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7</w:t>
            </w:r>
          </w:p>
        </w:tc>
        <w:tc>
          <w:tcPr>
            <w:tcW w:w="435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hAnsi="宋体" w:eastAsia="宋体" w:cs="宋体" w:asciiTheme="min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</w:t>
            </w:r>
          </w:p>
        </w:tc>
        <w:tc>
          <w:tcPr>
            <w:tcW w:w="375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hAnsi="宋体" w:eastAsia="宋体" w:cs="宋体" w:asciiTheme="min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  <w:tc>
          <w:tcPr>
            <w:tcW w:w="765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hAnsi="宋体" w:eastAsia="宋体" w:cs="宋体" w:asciiTheme="min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审稿人</w:t>
            </w:r>
          </w:p>
        </w:tc>
        <w:tc>
          <w:tcPr>
            <w:tcW w:w="472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</w:trPr>
        <w:tc>
          <w:tcPr>
            <w:tcW w:w="903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hint="eastAsia" w:hAnsi="宋体" w:eastAsia="宋体" w:cs="宋体" w:asciiTheme="minorAscii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90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hint="eastAsia" w:hAnsi="宋体" w:eastAsia="宋体" w:cs="宋体" w:asciiTheme="minorAscii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435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hAnsi="宋体" w:eastAsia="宋体" w:cs="宋体" w:asciiTheme="minorAscii"/>
                <w:i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i+13</w:t>
            </w:r>
          </w:p>
        </w:tc>
        <w:tc>
          <w:tcPr>
            <w:tcW w:w="870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hAnsi="宋体" w:eastAsia="宋体" w:cs="宋体" w:asciiTheme="min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x</w:t>
            </w:r>
          </w:p>
        </w:tc>
        <w:tc>
          <w:tcPr>
            <w:tcW w:w="885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hAnsi="宋体" w:eastAsia="宋体" w:cs="宋体" w:asciiTheme="min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p3</w:t>
            </w:r>
          </w:p>
        </w:tc>
        <w:tc>
          <w:tcPr>
            <w:tcW w:w="945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hAnsi="宋体" w:eastAsia="宋体" w:cs="宋体" w:asciiTheme="min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null</w:t>
            </w:r>
          </w:p>
        </w:tc>
        <w:tc>
          <w:tcPr>
            <w:tcW w:w="1050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hAnsi="宋体" w:eastAsia="宋体" w:cs="宋体" w:asciiTheme="min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7</w:t>
            </w:r>
          </w:p>
        </w:tc>
        <w:tc>
          <w:tcPr>
            <w:tcW w:w="435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hAnsi="宋体" w:eastAsia="宋体" w:cs="宋体" w:asciiTheme="min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</w:t>
            </w:r>
          </w:p>
        </w:tc>
        <w:tc>
          <w:tcPr>
            <w:tcW w:w="375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hAnsi="宋体" w:eastAsia="宋体" w:cs="宋体" w:asciiTheme="min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  <w:tc>
          <w:tcPr>
            <w:tcW w:w="765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hAnsi="宋体" w:eastAsia="宋体" w:cs="宋体" w:asciiTheme="min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审稿人</w:t>
            </w:r>
          </w:p>
        </w:tc>
        <w:tc>
          <w:tcPr>
            <w:tcW w:w="472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</w:trPr>
        <w:tc>
          <w:tcPr>
            <w:tcW w:w="903" w:type="dxa"/>
            <w:vMerge w:val="restart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judge</w:t>
            </w:r>
          </w:p>
        </w:tc>
        <w:tc>
          <w:tcPr>
            <w:tcW w:w="1290" w:type="dxa"/>
            <w:vMerge w:val="restart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重审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hAnsi="宋体" w:eastAsia="宋体" w:cs="宋体" w:asciiTheme="min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（审稿人）</w:t>
            </w:r>
          </w:p>
        </w:tc>
        <w:tc>
          <w:tcPr>
            <w:tcW w:w="435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hAnsi="宋体" w:eastAsia="宋体" w:cs="宋体" w:asciiTheme="minorAscii"/>
                <w:i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i+11</w:t>
            </w:r>
          </w:p>
        </w:tc>
        <w:tc>
          <w:tcPr>
            <w:tcW w:w="870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hAnsi="宋体" w:eastAsia="宋体" w:cs="宋体" w:asciiTheme="min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x</w:t>
            </w:r>
          </w:p>
        </w:tc>
        <w:tc>
          <w:tcPr>
            <w:tcW w:w="885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hAnsi="宋体" w:eastAsia="宋体" w:cs="宋体" w:asciiTheme="min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p1</w:t>
            </w:r>
          </w:p>
        </w:tc>
        <w:tc>
          <w:tcPr>
            <w:tcW w:w="945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hAnsi="宋体" w:eastAsia="宋体" w:cs="宋体" w:asciiTheme="min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not null</w:t>
            </w:r>
          </w:p>
        </w:tc>
        <w:tc>
          <w:tcPr>
            <w:tcW w:w="1050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hAnsi="宋体" w:eastAsia="宋体" w:cs="宋体" w:asciiTheme="min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2/4</w:t>
            </w:r>
          </w:p>
        </w:tc>
        <w:tc>
          <w:tcPr>
            <w:tcW w:w="435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hAnsi="宋体" w:eastAsia="宋体" w:cs="宋体" w:asciiTheme="min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</w:t>
            </w:r>
          </w:p>
        </w:tc>
        <w:tc>
          <w:tcPr>
            <w:tcW w:w="375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hAnsi="宋体" w:eastAsia="宋体" w:cs="宋体" w:asciiTheme="min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  <w:tc>
          <w:tcPr>
            <w:tcW w:w="765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hAnsi="宋体" w:eastAsia="宋体" w:cs="宋体" w:asciiTheme="min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审稿人</w:t>
            </w:r>
          </w:p>
        </w:tc>
        <w:tc>
          <w:tcPr>
            <w:tcW w:w="472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</w:trPr>
        <w:tc>
          <w:tcPr>
            <w:tcW w:w="903" w:type="dxa"/>
            <w:vMerge w:val="continue"/>
            <w:shd w:val="clear" w:color="auto" w:fill="auto"/>
            <w:vAlign w:val="top"/>
          </w:tcPr>
          <w:p>
            <w:pPr>
              <w:jc w:val="center"/>
              <w:rPr>
                <w:rFonts w:hint="eastAsia" w:hAnsi="宋体" w:eastAsia="宋体" w:cs="宋体" w:asciiTheme="minorAscii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90" w:type="dxa"/>
            <w:vMerge w:val="continue"/>
            <w:shd w:val="clear" w:color="auto" w:fill="auto"/>
            <w:vAlign w:val="top"/>
          </w:tcPr>
          <w:p>
            <w:pPr>
              <w:jc w:val="center"/>
              <w:rPr>
                <w:rFonts w:hint="eastAsia" w:hAnsi="宋体" w:eastAsia="宋体" w:cs="宋体" w:asciiTheme="minorAscii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435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hAnsi="宋体" w:eastAsia="宋体" w:cs="宋体" w:asciiTheme="minorAscii"/>
                <w:i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i+12</w:t>
            </w:r>
          </w:p>
        </w:tc>
        <w:tc>
          <w:tcPr>
            <w:tcW w:w="870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hAnsi="宋体" w:eastAsia="宋体" w:cs="宋体" w:asciiTheme="min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x</w:t>
            </w:r>
          </w:p>
        </w:tc>
        <w:tc>
          <w:tcPr>
            <w:tcW w:w="885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hAnsi="宋体" w:eastAsia="宋体" w:cs="宋体" w:asciiTheme="min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p2</w:t>
            </w:r>
          </w:p>
        </w:tc>
        <w:tc>
          <w:tcPr>
            <w:tcW w:w="945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hAnsi="宋体" w:eastAsia="宋体" w:cs="宋体" w:asciiTheme="min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not null</w:t>
            </w:r>
          </w:p>
        </w:tc>
        <w:tc>
          <w:tcPr>
            <w:tcW w:w="1050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hAnsi="宋体" w:eastAsia="宋体" w:cs="宋体" w:asciiTheme="min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2/4</w:t>
            </w:r>
          </w:p>
        </w:tc>
        <w:tc>
          <w:tcPr>
            <w:tcW w:w="435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hAnsi="宋体" w:eastAsia="宋体" w:cs="宋体" w:asciiTheme="min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</w:t>
            </w:r>
          </w:p>
        </w:tc>
        <w:tc>
          <w:tcPr>
            <w:tcW w:w="375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hAnsi="宋体" w:eastAsia="宋体" w:cs="宋体" w:asciiTheme="min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  <w:tc>
          <w:tcPr>
            <w:tcW w:w="765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hAnsi="宋体" w:eastAsia="宋体" w:cs="宋体" w:asciiTheme="min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审稿人</w:t>
            </w:r>
          </w:p>
        </w:tc>
        <w:tc>
          <w:tcPr>
            <w:tcW w:w="472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</w:trPr>
        <w:tc>
          <w:tcPr>
            <w:tcW w:w="903" w:type="dxa"/>
            <w:vMerge w:val="continue"/>
            <w:shd w:val="clear" w:color="auto" w:fill="auto"/>
            <w:vAlign w:val="top"/>
          </w:tcPr>
          <w:p>
            <w:pPr>
              <w:jc w:val="center"/>
              <w:rPr>
                <w:rFonts w:hint="eastAsia" w:hAnsi="宋体" w:eastAsia="宋体" w:cs="宋体" w:asciiTheme="minorAscii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90" w:type="dxa"/>
            <w:vMerge w:val="continue"/>
            <w:shd w:val="clear" w:color="auto" w:fill="auto"/>
            <w:vAlign w:val="top"/>
          </w:tcPr>
          <w:p>
            <w:pPr>
              <w:jc w:val="center"/>
              <w:rPr>
                <w:rFonts w:hint="eastAsia" w:hAnsi="宋体" w:eastAsia="宋体" w:cs="宋体" w:asciiTheme="minorAscii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435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hAnsi="宋体" w:eastAsia="宋体" w:cs="宋体" w:asciiTheme="minorAscii"/>
                <w:i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i+13</w:t>
            </w:r>
          </w:p>
        </w:tc>
        <w:tc>
          <w:tcPr>
            <w:tcW w:w="870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hAnsi="宋体" w:eastAsia="宋体" w:cs="宋体" w:asciiTheme="min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x</w:t>
            </w:r>
          </w:p>
        </w:tc>
        <w:tc>
          <w:tcPr>
            <w:tcW w:w="885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hAnsi="宋体" w:eastAsia="宋体" w:cs="宋体" w:asciiTheme="min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p3</w:t>
            </w:r>
          </w:p>
        </w:tc>
        <w:tc>
          <w:tcPr>
            <w:tcW w:w="945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hAnsi="宋体" w:eastAsia="宋体" w:cs="宋体" w:asciiTheme="min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not null</w:t>
            </w:r>
          </w:p>
        </w:tc>
        <w:tc>
          <w:tcPr>
            <w:tcW w:w="1050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hAnsi="宋体" w:eastAsia="宋体" w:cs="宋体" w:asciiTheme="min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2/4</w:t>
            </w:r>
          </w:p>
        </w:tc>
        <w:tc>
          <w:tcPr>
            <w:tcW w:w="435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hAnsi="宋体" w:eastAsia="宋体" w:cs="宋体" w:asciiTheme="min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</w:t>
            </w:r>
          </w:p>
        </w:tc>
        <w:tc>
          <w:tcPr>
            <w:tcW w:w="375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hAnsi="宋体" w:eastAsia="宋体" w:cs="宋体" w:asciiTheme="min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  <w:tc>
          <w:tcPr>
            <w:tcW w:w="765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hAnsi="宋体" w:eastAsia="宋体" w:cs="宋体" w:asciiTheme="min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审稿人</w:t>
            </w:r>
          </w:p>
        </w:tc>
        <w:tc>
          <w:tcPr>
            <w:tcW w:w="472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</w:trPr>
        <w:tc>
          <w:tcPr>
            <w:tcW w:w="903" w:type="dxa"/>
            <w:vMerge w:val="continue"/>
            <w:shd w:val="clear" w:color="auto" w:fill="auto"/>
            <w:vAlign w:val="top"/>
          </w:tcPr>
          <w:p>
            <w:pPr>
              <w:jc w:val="center"/>
              <w:rPr>
                <w:rFonts w:hint="eastAsia" w:hAnsi="宋体" w:eastAsia="宋体" w:cs="宋体" w:asciiTheme="minorAscii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90" w:type="dxa"/>
            <w:vMerge w:val="continue"/>
            <w:shd w:val="clear" w:color="auto" w:fill="auto"/>
            <w:vAlign w:val="top"/>
          </w:tcPr>
          <w:p>
            <w:pPr>
              <w:jc w:val="center"/>
              <w:rPr>
                <w:rFonts w:hint="eastAsia" w:hAnsi="宋体" w:eastAsia="宋体" w:cs="宋体" w:asciiTheme="minorAscii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435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hAnsi="宋体" w:eastAsia="宋体" w:cs="宋体" w:asciiTheme="minorAscii"/>
                <w:i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i+14</w:t>
            </w:r>
          </w:p>
        </w:tc>
        <w:tc>
          <w:tcPr>
            <w:tcW w:w="870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hAnsi="宋体" w:eastAsia="宋体" w:cs="宋体" w:asciiTheme="min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x</w:t>
            </w:r>
          </w:p>
        </w:tc>
        <w:tc>
          <w:tcPr>
            <w:tcW w:w="885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hAnsi="宋体" w:eastAsia="宋体" w:cs="宋体" w:asciiTheme="min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e</w:t>
            </w:r>
          </w:p>
        </w:tc>
        <w:tc>
          <w:tcPr>
            <w:tcW w:w="945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hAnsi="宋体" w:eastAsia="宋体" w:cs="宋体" w:asciiTheme="min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not null</w:t>
            </w:r>
          </w:p>
        </w:tc>
        <w:tc>
          <w:tcPr>
            <w:tcW w:w="1050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hAnsi="宋体" w:eastAsia="宋体" w:cs="宋体" w:asciiTheme="min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7</w:t>
            </w:r>
          </w:p>
        </w:tc>
        <w:tc>
          <w:tcPr>
            <w:tcW w:w="435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hAnsi="宋体" w:eastAsia="宋体" w:cs="宋体" w:asciiTheme="min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</w:t>
            </w:r>
          </w:p>
        </w:tc>
        <w:tc>
          <w:tcPr>
            <w:tcW w:w="375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hAnsi="宋体" w:eastAsia="宋体" w:cs="宋体" w:asciiTheme="min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  <w:tc>
          <w:tcPr>
            <w:tcW w:w="765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hAnsi="宋体" w:eastAsia="宋体" w:cs="宋体" w:asciiTheme="min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编辑</w:t>
            </w:r>
          </w:p>
        </w:tc>
        <w:tc>
          <w:tcPr>
            <w:tcW w:w="472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</w:trPr>
        <w:tc>
          <w:tcPr>
            <w:tcW w:w="903" w:type="dxa"/>
            <w:vMerge w:val="restart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analyze</w:t>
            </w:r>
          </w:p>
        </w:tc>
        <w:tc>
          <w:tcPr>
            <w:tcW w:w="1290" w:type="dxa"/>
            <w:vMerge w:val="restart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hAnsi="宋体" w:eastAsia="宋体" w:cs="宋体" w:asciiTheme="min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意见汇总</w:t>
            </w:r>
          </w:p>
        </w:tc>
        <w:tc>
          <w:tcPr>
            <w:tcW w:w="435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hAnsi="宋体" w:eastAsia="宋体" w:cs="宋体" w:asciiTheme="minorAscii"/>
                <w:i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i+14</w:t>
            </w:r>
          </w:p>
        </w:tc>
        <w:tc>
          <w:tcPr>
            <w:tcW w:w="870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hAnsi="宋体" w:eastAsia="宋体" w:cs="宋体" w:asciiTheme="min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x</w:t>
            </w:r>
          </w:p>
        </w:tc>
        <w:tc>
          <w:tcPr>
            <w:tcW w:w="885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hAnsi="宋体" w:eastAsia="宋体" w:cs="宋体" w:asciiTheme="min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e</w:t>
            </w:r>
          </w:p>
        </w:tc>
        <w:tc>
          <w:tcPr>
            <w:tcW w:w="945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hAnsi="宋体" w:eastAsia="宋体" w:cs="宋体" w:asciiTheme="min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not null</w:t>
            </w:r>
          </w:p>
        </w:tc>
        <w:tc>
          <w:tcPr>
            <w:tcW w:w="1050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hAnsi="宋体" w:eastAsia="宋体" w:cs="宋体" w:asciiTheme="minorAscii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2/7(5)</w:t>
            </w:r>
          </w:p>
        </w:tc>
        <w:tc>
          <w:tcPr>
            <w:tcW w:w="435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hAnsi="宋体" w:eastAsia="宋体" w:cs="宋体" w:asciiTheme="min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</w:t>
            </w:r>
          </w:p>
        </w:tc>
        <w:tc>
          <w:tcPr>
            <w:tcW w:w="375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hAnsi="宋体" w:eastAsia="宋体" w:cs="宋体" w:asciiTheme="min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  <w:tc>
          <w:tcPr>
            <w:tcW w:w="765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hAnsi="宋体" w:eastAsia="宋体" w:cs="宋体" w:asciiTheme="min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编辑</w:t>
            </w:r>
          </w:p>
        </w:tc>
        <w:tc>
          <w:tcPr>
            <w:tcW w:w="472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</w:trPr>
        <w:tc>
          <w:tcPr>
            <w:tcW w:w="903" w:type="dxa"/>
            <w:vMerge w:val="continue"/>
            <w:shd w:val="clear" w:color="auto" w:fill="auto"/>
            <w:vAlign w:val="top"/>
          </w:tcPr>
          <w:p>
            <w:pPr>
              <w:jc w:val="center"/>
              <w:rPr>
                <w:rFonts w:hint="eastAsia" w:hAnsi="宋体" w:eastAsia="宋体" w:cs="宋体" w:asciiTheme="minorAscii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90" w:type="dxa"/>
            <w:vMerge w:val="continue"/>
            <w:shd w:val="clear" w:color="auto" w:fill="auto"/>
            <w:vAlign w:val="top"/>
          </w:tcPr>
          <w:p>
            <w:pPr>
              <w:jc w:val="center"/>
              <w:rPr>
                <w:rFonts w:hint="eastAsia" w:hAnsi="宋体" w:eastAsia="宋体" w:cs="宋体" w:asciiTheme="minorAscii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435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hAnsi="宋体" w:eastAsia="宋体" w:cs="宋体" w:asciiTheme="minorAscii"/>
                <w:i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i+15</w:t>
            </w:r>
          </w:p>
        </w:tc>
        <w:tc>
          <w:tcPr>
            <w:tcW w:w="870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hAnsi="宋体" w:eastAsia="宋体" w:cs="宋体" w:asciiTheme="min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x</w:t>
            </w:r>
          </w:p>
        </w:tc>
        <w:tc>
          <w:tcPr>
            <w:tcW w:w="885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hAnsi="宋体" w:eastAsia="宋体" w:cs="宋体" w:asciiTheme="min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e</w:t>
            </w:r>
          </w:p>
        </w:tc>
        <w:tc>
          <w:tcPr>
            <w:tcW w:w="945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hAnsi="宋体" w:eastAsia="宋体" w:cs="宋体" w:asciiTheme="min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not null</w:t>
            </w:r>
          </w:p>
        </w:tc>
        <w:tc>
          <w:tcPr>
            <w:tcW w:w="1050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hAnsi="宋体" w:eastAsia="宋体" w:cs="宋体" w:asciiTheme="min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</w:t>
            </w:r>
          </w:p>
        </w:tc>
        <w:tc>
          <w:tcPr>
            <w:tcW w:w="435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hAnsi="宋体" w:eastAsia="宋体" w:cs="宋体" w:asciiTheme="min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</w:t>
            </w:r>
          </w:p>
        </w:tc>
        <w:tc>
          <w:tcPr>
            <w:tcW w:w="375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hAnsi="宋体" w:eastAsia="宋体" w:cs="宋体" w:asciiTheme="min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  <w:tc>
          <w:tcPr>
            <w:tcW w:w="765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hAnsi="宋体" w:eastAsia="宋体" w:cs="宋体" w:asciiTheme="min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编辑</w:t>
            </w:r>
          </w:p>
        </w:tc>
        <w:tc>
          <w:tcPr>
            <w:tcW w:w="472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</w:trPr>
        <w:tc>
          <w:tcPr>
            <w:tcW w:w="903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hAnsi="宋体" w:eastAsia="宋体" w:cs="宋体" w:asciiTheme="min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design</w:t>
            </w:r>
          </w:p>
        </w:tc>
        <w:tc>
          <w:tcPr>
            <w:tcW w:w="1290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hAnsi="宋体" w:eastAsia="宋体" w:cs="宋体" w:asciiTheme="min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格式修改</w:t>
            </w:r>
          </w:p>
        </w:tc>
        <w:tc>
          <w:tcPr>
            <w:tcW w:w="435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hAnsi="宋体" w:eastAsia="宋体" w:cs="宋体" w:asciiTheme="minorAscii"/>
                <w:i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i+15</w:t>
            </w:r>
          </w:p>
        </w:tc>
        <w:tc>
          <w:tcPr>
            <w:tcW w:w="870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hAnsi="宋体" w:eastAsia="宋体" w:cs="宋体" w:asciiTheme="min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x</w:t>
            </w:r>
          </w:p>
        </w:tc>
        <w:tc>
          <w:tcPr>
            <w:tcW w:w="885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hAnsi="宋体" w:eastAsia="宋体" w:cs="宋体" w:asciiTheme="min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a</w:t>
            </w:r>
          </w:p>
        </w:tc>
        <w:tc>
          <w:tcPr>
            <w:tcW w:w="945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hAnsi="宋体" w:eastAsia="宋体" w:cs="宋体" w:asciiTheme="min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not null</w:t>
            </w:r>
          </w:p>
        </w:tc>
        <w:tc>
          <w:tcPr>
            <w:tcW w:w="1050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hAnsi="宋体" w:eastAsia="宋体" w:cs="宋体" w:asciiTheme="min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</w:t>
            </w:r>
          </w:p>
        </w:tc>
        <w:tc>
          <w:tcPr>
            <w:tcW w:w="435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hAnsi="宋体" w:eastAsia="宋体" w:cs="宋体" w:asciiTheme="min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  <w:tc>
          <w:tcPr>
            <w:tcW w:w="375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hAnsi="宋体" w:eastAsia="宋体" w:cs="宋体" w:asciiTheme="min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  <w:tc>
          <w:tcPr>
            <w:tcW w:w="765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hAnsi="宋体" w:eastAsia="宋体" w:cs="宋体" w:asciiTheme="min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作者</w:t>
            </w:r>
          </w:p>
        </w:tc>
        <w:tc>
          <w:tcPr>
            <w:tcW w:w="472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</w:trPr>
        <w:tc>
          <w:tcPr>
            <w:tcW w:w="903" w:type="dxa"/>
            <w:vMerge w:val="restart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notice</w:t>
            </w:r>
          </w:p>
        </w:tc>
        <w:tc>
          <w:tcPr>
            <w:tcW w:w="1290" w:type="dxa"/>
            <w:vMerge w:val="restart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hAnsi="宋体" w:eastAsia="宋体" w:cs="宋体" w:asciiTheme="min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修改</w:t>
            </w:r>
            <w:bookmarkStart w:id="0" w:name="_GoBack"/>
            <w:bookmarkEnd w:id="0"/>
            <w:r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确认</w:t>
            </w:r>
          </w:p>
        </w:tc>
        <w:tc>
          <w:tcPr>
            <w:tcW w:w="435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hAnsi="宋体" w:eastAsia="宋体" w:cs="宋体" w:asciiTheme="minorAscii"/>
                <w:i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i+15</w:t>
            </w:r>
          </w:p>
        </w:tc>
        <w:tc>
          <w:tcPr>
            <w:tcW w:w="870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hAnsi="宋体" w:eastAsia="宋体" w:cs="宋体" w:asciiTheme="min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x</w:t>
            </w:r>
          </w:p>
        </w:tc>
        <w:tc>
          <w:tcPr>
            <w:tcW w:w="885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hAnsi="宋体" w:eastAsia="宋体" w:cs="宋体" w:asciiTheme="min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a</w:t>
            </w:r>
          </w:p>
        </w:tc>
        <w:tc>
          <w:tcPr>
            <w:tcW w:w="945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hAnsi="宋体" w:eastAsia="宋体" w:cs="宋体" w:asciiTheme="min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not null</w:t>
            </w:r>
          </w:p>
        </w:tc>
        <w:tc>
          <w:tcPr>
            <w:tcW w:w="1050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hAnsi="宋体" w:eastAsia="宋体" w:cs="宋体" w:asciiTheme="minorAscii"/>
                <w:i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5/2</w:t>
            </w:r>
          </w:p>
        </w:tc>
        <w:tc>
          <w:tcPr>
            <w:tcW w:w="435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hAnsi="宋体" w:eastAsia="宋体" w:cs="宋体" w:asciiTheme="minorAscii"/>
                <w:i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  <w:tc>
          <w:tcPr>
            <w:tcW w:w="375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hAnsi="宋体" w:eastAsia="宋体" w:cs="宋体" w:asciiTheme="min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  <w:tc>
          <w:tcPr>
            <w:tcW w:w="765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hAnsi="宋体" w:eastAsia="宋体" w:cs="宋体" w:asciiTheme="min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作者</w:t>
            </w:r>
          </w:p>
        </w:tc>
        <w:tc>
          <w:tcPr>
            <w:tcW w:w="472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</w:trPr>
        <w:tc>
          <w:tcPr>
            <w:tcW w:w="903" w:type="dxa"/>
            <w:vMerge w:val="continue"/>
            <w:shd w:val="clear" w:color="auto" w:fill="auto"/>
            <w:vAlign w:val="top"/>
          </w:tcPr>
          <w:p>
            <w:pPr>
              <w:jc w:val="center"/>
              <w:rPr>
                <w:rFonts w:hint="eastAsia" w:hAnsi="宋体" w:eastAsia="宋体" w:cs="宋体" w:asciiTheme="minorAscii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90" w:type="dxa"/>
            <w:vMerge w:val="continue"/>
            <w:shd w:val="clear" w:color="auto" w:fill="auto"/>
            <w:vAlign w:val="top"/>
          </w:tcPr>
          <w:p>
            <w:pPr>
              <w:jc w:val="center"/>
              <w:rPr>
                <w:rFonts w:hint="eastAsia" w:hAnsi="宋体" w:eastAsia="宋体" w:cs="宋体" w:asciiTheme="minorAscii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435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hAnsi="宋体" w:eastAsia="宋体" w:cs="宋体" w:asciiTheme="minorAscii"/>
                <w:i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i+16</w:t>
            </w:r>
          </w:p>
        </w:tc>
        <w:tc>
          <w:tcPr>
            <w:tcW w:w="870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hAnsi="宋体" w:eastAsia="宋体" w:cs="宋体" w:asciiTheme="min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x</w:t>
            </w:r>
          </w:p>
        </w:tc>
        <w:tc>
          <w:tcPr>
            <w:tcW w:w="885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hAnsi="宋体" w:eastAsia="宋体" w:cs="宋体" w:asciiTheme="min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e</w:t>
            </w:r>
          </w:p>
        </w:tc>
        <w:tc>
          <w:tcPr>
            <w:tcW w:w="945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hAnsi="宋体" w:eastAsia="宋体" w:cs="宋体" w:asciiTheme="min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not null</w:t>
            </w:r>
          </w:p>
        </w:tc>
        <w:tc>
          <w:tcPr>
            <w:tcW w:w="1050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hAnsi="宋体" w:eastAsia="宋体" w:cs="宋体" w:asciiTheme="min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</w:t>
            </w:r>
          </w:p>
        </w:tc>
        <w:tc>
          <w:tcPr>
            <w:tcW w:w="435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hAnsi="宋体" w:eastAsia="宋体" w:cs="宋体" w:asciiTheme="min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</w:t>
            </w:r>
          </w:p>
        </w:tc>
        <w:tc>
          <w:tcPr>
            <w:tcW w:w="375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hAnsi="宋体" w:eastAsia="宋体" w:cs="宋体" w:asciiTheme="min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  <w:tc>
          <w:tcPr>
            <w:tcW w:w="765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hAnsi="宋体" w:eastAsia="宋体" w:cs="宋体" w:asciiTheme="min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编辑</w:t>
            </w:r>
          </w:p>
        </w:tc>
        <w:tc>
          <w:tcPr>
            <w:tcW w:w="472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</w:trPr>
        <w:tc>
          <w:tcPr>
            <w:tcW w:w="903" w:type="dxa"/>
            <w:vMerge w:val="restart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manage</w:t>
            </w:r>
          </w:p>
        </w:tc>
        <w:tc>
          <w:tcPr>
            <w:tcW w:w="1290" w:type="dxa"/>
            <w:vMerge w:val="restart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hAnsi="宋体" w:eastAsia="宋体" w:cs="宋体" w:asciiTheme="min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版面费管理</w:t>
            </w:r>
          </w:p>
        </w:tc>
        <w:tc>
          <w:tcPr>
            <w:tcW w:w="435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hAnsi="宋体" w:eastAsia="宋体" w:cs="宋体" w:asciiTheme="minorAscii"/>
                <w:i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i+16</w:t>
            </w:r>
          </w:p>
        </w:tc>
        <w:tc>
          <w:tcPr>
            <w:tcW w:w="870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hAnsi="宋体" w:eastAsia="宋体" w:cs="宋体" w:asciiTheme="min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x</w:t>
            </w:r>
          </w:p>
        </w:tc>
        <w:tc>
          <w:tcPr>
            <w:tcW w:w="885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hAnsi="宋体" w:eastAsia="宋体" w:cs="宋体" w:asciiTheme="min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e</w:t>
            </w:r>
          </w:p>
        </w:tc>
        <w:tc>
          <w:tcPr>
            <w:tcW w:w="945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hAnsi="宋体" w:eastAsia="宋体" w:cs="宋体" w:asciiTheme="min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not null</w:t>
            </w:r>
          </w:p>
        </w:tc>
        <w:tc>
          <w:tcPr>
            <w:tcW w:w="1050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hAnsi="宋体" w:eastAsia="宋体" w:cs="宋体" w:asciiTheme="min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</w:t>
            </w:r>
          </w:p>
        </w:tc>
        <w:tc>
          <w:tcPr>
            <w:tcW w:w="435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hAnsi="宋体" w:eastAsia="宋体" w:cs="宋体" w:asciiTheme="min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</w:t>
            </w:r>
          </w:p>
        </w:tc>
        <w:tc>
          <w:tcPr>
            <w:tcW w:w="375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hAnsi="宋体" w:eastAsia="宋体" w:cs="宋体" w:asciiTheme="min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  <w:tc>
          <w:tcPr>
            <w:tcW w:w="765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hAnsi="宋体" w:eastAsia="宋体" w:cs="宋体" w:asciiTheme="min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编辑</w:t>
            </w:r>
          </w:p>
        </w:tc>
        <w:tc>
          <w:tcPr>
            <w:tcW w:w="472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</w:trPr>
        <w:tc>
          <w:tcPr>
            <w:tcW w:w="903" w:type="dxa"/>
            <w:vMerge w:val="continue"/>
            <w:shd w:val="clear" w:color="auto" w:fill="auto"/>
            <w:vAlign w:val="top"/>
          </w:tcPr>
          <w:p>
            <w:pPr>
              <w:jc w:val="center"/>
              <w:rPr>
                <w:rFonts w:hint="eastAsia" w:hAnsi="宋体" w:eastAsia="宋体" w:cs="宋体" w:asciiTheme="minorAscii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90" w:type="dxa"/>
            <w:vMerge w:val="continue"/>
            <w:shd w:val="clear" w:color="auto" w:fill="auto"/>
            <w:vAlign w:val="top"/>
          </w:tcPr>
          <w:p>
            <w:pPr>
              <w:jc w:val="center"/>
              <w:rPr>
                <w:rFonts w:hint="eastAsia" w:hAnsi="宋体" w:eastAsia="宋体" w:cs="宋体" w:asciiTheme="minorAscii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435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hAnsi="宋体" w:eastAsia="宋体" w:cs="宋体" w:asciiTheme="minorAscii"/>
                <w:i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i+17</w:t>
            </w:r>
          </w:p>
        </w:tc>
        <w:tc>
          <w:tcPr>
            <w:tcW w:w="870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hAnsi="宋体" w:eastAsia="宋体" w:cs="宋体" w:asciiTheme="min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x</w:t>
            </w:r>
          </w:p>
        </w:tc>
        <w:tc>
          <w:tcPr>
            <w:tcW w:w="885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hAnsi="宋体" w:eastAsia="宋体" w:cs="宋体" w:asciiTheme="min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a</w:t>
            </w:r>
          </w:p>
        </w:tc>
        <w:tc>
          <w:tcPr>
            <w:tcW w:w="945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hAnsi="宋体" w:eastAsia="宋体" w:cs="宋体" w:asciiTheme="min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not null</w:t>
            </w:r>
          </w:p>
        </w:tc>
        <w:tc>
          <w:tcPr>
            <w:tcW w:w="1050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hAnsi="宋体" w:eastAsia="宋体" w:cs="宋体" w:asciiTheme="min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</w:t>
            </w:r>
          </w:p>
        </w:tc>
        <w:tc>
          <w:tcPr>
            <w:tcW w:w="435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hAnsi="宋体" w:eastAsia="宋体" w:cs="宋体" w:asciiTheme="min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  <w:tc>
          <w:tcPr>
            <w:tcW w:w="375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hAnsi="宋体" w:eastAsia="宋体" w:cs="宋体" w:asciiTheme="min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  <w:tc>
          <w:tcPr>
            <w:tcW w:w="765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hAnsi="宋体" w:eastAsia="宋体" w:cs="宋体" w:asciiTheme="min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作者</w:t>
            </w:r>
          </w:p>
        </w:tc>
        <w:tc>
          <w:tcPr>
            <w:tcW w:w="472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</w:trPr>
        <w:tc>
          <w:tcPr>
            <w:tcW w:w="903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hAnsi="宋体" w:eastAsia="宋体" w:cs="宋体" w:asciiTheme="min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fill</w:t>
            </w:r>
          </w:p>
        </w:tc>
        <w:tc>
          <w:tcPr>
            <w:tcW w:w="1290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hAnsi="宋体" w:eastAsia="宋体" w:cs="宋体" w:asciiTheme="min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缴纳版面费</w:t>
            </w:r>
          </w:p>
        </w:tc>
        <w:tc>
          <w:tcPr>
            <w:tcW w:w="435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hAnsi="宋体" w:eastAsia="宋体" w:cs="宋体" w:asciiTheme="minorAscii"/>
                <w:i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i+17</w:t>
            </w:r>
          </w:p>
        </w:tc>
        <w:tc>
          <w:tcPr>
            <w:tcW w:w="870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hAnsi="宋体" w:eastAsia="宋体" w:cs="宋体" w:asciiTheme="min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x</w:t>
            </w:r>
          </w:p>
        </w:tc>
        <w:tc>
          <w:tcPr>
            <w:tcW w:w="885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hAnsi="宋体" w:eastAsia="宋体" w:cs="宋体" w:asciiTheme="min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e</w:t>
            </w:r>
          </w:p>
        </w:tc>
        <w:tc>
          <w:tcPr>
            <w:tcW w:w="945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hAnsi="宋体" w:eastAsia="宋体" w:cs="宋体" w:asciiTheme="min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not null</w:t>
            </w:r>
          </w:p>
        </w:tc>
        <w:tc>
          <w:tcPr>
            <w:tcW w:w="1050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hAnsi="宋体" w:eastAsia="宋体" w:cs="宋体" w:asciiTheme="minorAscii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6</w:t>
            </w:r>
          </w:p>
        </w:tc>
        <w:tc>
          <w:tcPr>
            <w:tcW w:w="435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hAnsi="宋体" w:eastAsia="宋体" w:cs="宋体" w:asciiTheme="min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</w:t>
            </w:r>
          </w:p>
        </w:tc>
        <w:tc>
          <w:tcPr>
            <w:tcW w:w="375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hAnsi="宋体" w:eastAsia="宋体" w:cs="宋体" w:asciiTheme="min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  <w:tc>
          <w:tcPr>
            <w:tcW w:w="765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hAnsi="宋体" w:eastAsia="宋体" w:cs="宋体" w:asciiTheme="min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编辑</w:t>
            </w:r>
          </w:p>
        </w:tc>
        <w:tc>
          <w:tcPr>
            <w:tcW w:w="472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</w:trPr>
        <w:tc>
          <w:tcPr>
            <w:tcW w:w="903" w:type="dxa"/>
            <w:vMerge w:val="restart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check</w:t>
            </w:r>
          </w:p>
        </w:tc>
        <w:tc>
          <w:tcPr>
            <w:tcW w:w="1290" w:type="dxa"/>
            <w:vMerge w:val="restart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hAnsi="宋体" w:eastAsia="宋体" w:cs="宋体" w:asciiTheme="min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版面费审核</w:t>
            </w:r>
          </w:p>
        </w:tc>
        <w:tc>
          <w:tcPr>
            <w:tcW w:w="435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hAnsi="宋体" w:eastAsia="宋体" w:cs="宋体" w:asciiTheme="minorAscii"/>
                <w:i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i+17</w:t>
            </w:r>
          </w:p>
        </w:tc>
        <w:tc>
          <w:tcPr>
            <w:tcW w:w="870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hAnsi="宋体" w:eastAsia="宋体" w:cs="宋体" w:asciiTheme="min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x</w:t>
            </w:r>
          </w:p>
        </w:tc>
        <w:tc>
          <w:tcPr>
            <w:tcW w:w="885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hAnsi="宋体" w:eastAsia="宋体" w:cs="宋体" w:asciiTheme="min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e</w:t>
            </w:r>
          </w:p>
        </w:tc>
        <w:tc>
          <w:tcPr>
            <w:tcW w:w="945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hAnsi="宋体" w:eastAsia="宋体" w:cs="宋体" w:asciiTheme="min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not null</w:t>
            </w:r>
          </w:p>
        </w:tc>
        <w:tc>
          <w:tcPr>
            <w:tcW w:w="1050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hAnsi="宋体" w:eastAsia="宋体" w:cs="宋体" w:asciiTheme="minorAscii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6/2</w:t>
            </w:r>
          </w:p>
        </w:tc>
        <w:tc>
          <w:tcPr>
            <w:tcW w:w="435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hAnsi="宋体" w:eastAsia="宋体" w:cs="宋体" w:asciiTheme="min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</w:t>
            </w:r>
          </w:p>
        </w:tc>
        <w:tc>
          <w:tcPr>
            <w:tcW w:w="375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hAnsi="宋体" w:eastAsia="宋体" w:cs="宋体" w:asciiTheme="min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  <w:tc>
          <w:tcPr>
            <w:tcW w:w="765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hAnsi="宋体" w:eastAsia="宋体" w:cs="宋体" w:asciiTheme="min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编辑</w:t>
            </w:r>
          </w:p>
        </w:tc>
        <w:tc>
          <w:tcPr>
            <w:tcW w:w="472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</w:trPr>
        <w:tc>
          <w:tcPr>
            <w:tcW w:w="903" w:type="dxa"/>
            <w:vMerge w:val="continue"/>
            <w:shd w:val="clear" w:color="auto" w:fill="auto"/>
            <w:vAlign w:val="top"/>
          </w:tcPr>
          <w:p>
            <w:pPr>
              <w:jc w:val="center"/>
              <w:rPr>
                <w:rFonts w:hint="eastAsia" w:hAnsi="宋体" w:eastAsia="宋体" w:cs="宋体" w:asciiTheme="minorAscii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90" w:type="dxa"/>
            <w:vMerge w:val="continue"/>
            <w:shd w:val="clear" w:color="auto" w:fill="auto"/>
            <w:vAlign w:val="top"/>
          </w:tcPr>
          <w:p>
            <w:pPr>
              <w:jc w:val="center"/>
              <w:rPr>
                <w:rFonts w:hint="eastAsia" w:hAnsi="宋体" w:eastAsia="宋体" w:cs="宋体" w:asciiTheme="minorAscii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435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hAnsi="宋体" w:eastAsia="宋体" w:cs="宋体" w:asciiTheme="minorAscii"/>
                <w:i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i+18</w:t>
            </w:r>
          </w:p>
        </w:tc>
        <w:tc>
          <w:tcPr>
            <w:tcW w:w="870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hAnsi="宋体" w:eastAsia="宋体" w:cs="宋体" w:asciiTheme="min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x</w:t>
            </w:r>
          </w:p>
        </w:tc>
        <w:tc>
          <w:tcPr>
            <w:tcW w:w="885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hAnsi="宋体" w:eastAsia="宋体" w:cs="宋体" w:asciiTheme="min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  <w:tc>
          <w:tcPr>
            <w:tcW w:w="945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hAnsi="宋体" w:eastAsia="宋体" w:cs="宋体" w:asciiTheme="min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not null</w:t>
            </w:r>
          </w:p>
        </w:tc>
        <w:tc>
          <w:tcPr>
            <w:tcW w:w="1050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hAnsi="宋体" w:eastAsia="宋体" w:cs="宋体" w:asciiTheme="minorAscii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6</w:t>
            </w:r>
          </w:p>
        </w:tc>
        <w:tc>
          <w:tcPr>
            <w:tcW w:w="435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hAnsi="宋体" w:eastAsia="宋体" w:cs="宋体" w:asciiTheme="min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</w:t>
            </w:r>
          </w:p>
        </w:tc>
        <w:tc>
          <w:tcPr>
            <w:tcW w:w="375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hAnsi="宋体" w:eastAsia="宋体" w:cs="宋体" w:asciiTheme="min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  <w:tc>
          <w:tcPr>
            <w:tcW w:w="765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hAnsi="宋体" w:eastAsia="宋体" w:cs="宋体" w:asciiTheme="min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主编</w:t>
            </w:r>
          </w:p>
        </w:tc>
        <w:tc>
          <w:tcPr>
            <w:tcW w:w="472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</w:trPr>
        <w:tc>
          <w:tcPr>
            <w:tcW w:w="903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schedule</w:t>
            </w:r>
          </w:p>
        </w:tc>
        <w:tc>
          <w:tcPr>
            <w:tcW w:w="1290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hAnsi="宋体" w:eastAsia="宋体" w:cs="宋体" w:asciiTheme="min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排版排期</w:t>
            </w:r>
          </w:p>
        </w:tc>
        <w:tc>
          <w:tcPr>
            <w:tcW w:w="435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hAnsi="宋体" w:eastAsia="宋体" w:cs="宋体" w:asciiTheme="minorAscii"/>
                <w:i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i+18</w:t>
            </w:r>
          </w:p>
        </w:tc>
        <w:tc>
          <w:tcPr>
            <w:tcW w:w="870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hAnsi="宋体" w:eastAsia="宋体" w:cs="宋体" w:asciiTheme="min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x</w:t>
            </w:r>
          </w:p>
        </w:tc>
        <w:tc>
          <w:tcPr>
            <w:tcW w:w="885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hAnsi="宋体" w:eastAsia="宋体" w:cs="宋体" w:asciiTheme="min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  <w:tc>
          <w:tcPr>
            <w:tcW w:w="945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hAnsi="宋体" w:eastAsia="宋体" w:cs="宋体" w:asciiTheme="min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not null</w:t>
            </w:r>
          </w:p>
        </w:tc>
        <w:tc>
          <w:tcPr>
            <w:tcW w:w="1050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hAnsi="宋体" w:eastAsia="宋体" w:cs="宋体" w:asciiTheme="minorAscii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6</w:t>
            </w:r>
          </w:p>
        </w:tc>
        <w:tc>
          <w:tcPr>
            <w:tcW w:w="435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hAnsi="宋体" w:eastAsia="宋体" w:cs="宋体" w:asciiTheme="min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</w:t>
            </w:r>
          </w:p>
        </w:tc>
        <w:tc>
          <w:tcPr>
            <w:tcW w:w="375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hAnsi="宋体" w:eastAsia="宋体" w:cs="宋体" w:asciiTheme="min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  <w:tc>
          <w:tcPr>
            <w:tcW w:w="765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hAnsi="宋体" w:eastAsia="宋体" w:cs="宋体" w:asciiTheme="minorAsci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主编</w:t>
            </w:r>
          </w:p>
        </w:tc>
        <w:tc>
          <w:tcPr>
            <w:tcW w:w="472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UP</w:t>
            </w:r>
          </w:p>
        </w:tc>
      </w:tr>
    </w:tbl>
    <w:p>
      <w:pPr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6130D0"/>
    <w:rsid w:val="000701A6"/>
    <w:rsid w:val="001C3FE1"/>
    <w:rsid w:val="02740AAB"/>
    <w:rsid w:val="02B92BEF"/>
    <w:rsid w:val="02CB4585"/>
    <w:rsid w:val="03182660"/>
    <w:rsid w:val="03317706"/>
    <w:rsid w:val="03334F37"/>
    <w:rsid w:val="03A97B57"/>
    <w:rsid w:val="043421D4"/>
    <w:rsid w:val="044343E8"/>
    <w:rsid w:val="045F0981"/>
    <w:rsid w:val="05340A35"/>
    <w:rsid w:val="056022AF"/>
    <w:rsid w:val="0579205C"/>
    <w:rsid w:val="05A12F0E"/>
    <w:rsid w:val="06961AA2"/>
    <w:rsid w:val="06A54378"/>
    <w:rsid w:val="06BB19A7"/>
    <w:rsid w:val="07D65209"/>
    <w:rsid w:val="08C513ED"/>
    <w:rsid w:val="090D06AB"/>
    <w:rsid w:val="093B3C30"/>
    <w:rsid w:val="098C4DE0"/>
    <w:rsid w:val="09EE0A84"/>
    <w:rsid w:val="0A3C317A"/>
    <w:rsid w:val="0AC16E93"/>
    <w:rsid w:val="0AF962EB"/>
    <w:rsid w:val="0B0D20C4"/>
    <w:rsid w:val="0C877A98"/>
    <w:rsid w:val="0DD224E6"/>
    <w:rsid w:val="0E6B33F3"/>
    <w:rsid w:val="0FE27FD4"/>
    <w:rsid w:val="0FF41F85"/>
    <w:rsid w:val="101361B5"/>
    <w:rsid w:val="104053DB"/>
    <w:rsid w:val="104B1F07"/>
    <w:rsid w:val="10733213"/>
    <w:rsid w:val="10BB24CD"/>
    <w:rsid w:val="117E2D52"/>
    <w:rsid w:val="12954744"/>
    <w:rsid w:val="14F41A55"/>
    <w:rsid w:val="14F51955"/>
    <w:rsid w:val="14F93D4D"/>
    <w:rsid w:val="15765692"/>
    <w:rsid w:val="158C20EC"/>
    <w:rsid w:val="15C11984"/>
    <w:rsid w:val="162B6463"/>
    <w:rsid w:val="16406798"/>
    <w:rsid w:val="16902640"/>
    <w:rsid w:val="16BB3ED5"/>
    <w:rsid w:val="180B5F25"/>
    <w:rsid w:val="18751358"/>
    <w:rsid w:val="197E4CF4"/>
    <w:rsid w:val="19CE115D"/>
    <w:rsid w:val="19E1685A"/>
    <w:rsid w:val="1A142F36"/>
    <w:rsid w:val="1A657D0C"/>
    <w:rsid w:val="1A976F41"/>
    <w:rsid w:val="1ABB2BE1"/>
    <w:rsid w:val="1B1176FC"/>
    <w:rsid w:val="1B754754"/>
    <w:rsid w:val="1C882FD9"/>
    <w:rsid w:val="1CFE518E"/>
    <w:rsid w:val="1DD63C44"/>
    <w:rsid w:val="1DE44F08"/>
    <w:rsid w:val="1F8C7FF3"/>
    <w:rsid w:val="21B55B66"/>
    <w:rsid w:val="23884904"/>
    <w:rsid w:val="238E136A"/>
    <w:rsid w:val="25A521C8"/>
    <w:rsid w:val="26072E4A"/>
    <w:rsid w:val="271F4127"/>
    <w:rsid w:val="274A53DB"/>
    <w:rsid w:val="27836AF7"/>
    <w:rsid w:val="285774A0"/>
    <w:rsid w:val="295053D6"/>
    <w:rsid w:val="297E0C73"/>
    <w:rsid w:val="29A10539"/>
    <w:rsid w:val="2A431301"/>
    <w:rsid w:val="2A5C35C9"/>
    <w:rsid w:val="2B141F9E"/>
    <w:rsid w:val="2B1A4B86"/>
    <w:rsid w:val="2B5735AF"/>
    <w:rsid w:val="2BEB634B"/>
    <w:rsid w:val="2C256B77"/>
    <w:rsid w:val="2C342233"/>
    <w:rsid w:val="2C996E74"/>
    <w:rsid w:val="2CAC467A"/>
    <w:rsid w:val="2D4414BF"/>
    <w:rsid w:val="2D717418"/>
    <w:rsid w:val="2E3D7911"/>
    <w:rsid w:val="2E6B7030"/>
    <w:rsid w:val="2EB11C37"/>
    <w:rsid w:val="2FEB6675"/>
    <w:rsid w:val="31F52D99"/>
    <w:rsid w:val="32FF0558"/>
    <w:rsid w:val="33DD3541"/>
    <w:rsid w:val="33DF4851"/>
    <w:rsid w:val="34B522C2"/>
    <w:rsid w:val="3515430B"/>
    <w:rsid w:val="354366EE"/>
    <w:rsid w:val="35444AB1"/>
    <w:rsid w:val="36740C7B"/>
    <w:rsid w:val="36AD44BB"/>
    <w:rsid w:val="36C970E7"/>
    <w:rsid w:val="37EB1E79"/>
    <w:rsid w:val="38066769"/>
    <w:rsid w:val="38AB708A"/>
    <w:rsid w:val="39875427"/>
    <w:rsid w:val="39B24BA0"/>
    <w:rsid w:val="3A245832"/>
    <w:rsid w:val="3B0E6A35"/>
    <w:rsid w:val="3C03260D"/>
    <w:rsid w:val="3CC075AB"/>
    <w:rsid w:val="3CCE4469"/>
    <w:rsid w:val="3D020D19"/>
    <w:rsid w:val="400F3A98"/>
    <w:rsid w:val="405D4448"/>
    <w:rsid w:val="40E4237A"/>
    <w:rsid w:val="40EE4029"/>
    <w:rsid w:val="41924F45"/>
    <w:rsid w:val="420A31D4"/>
    <w:rsid w:val="422B44C3"/>
    <w:rsid w:val="423E0C67"/>
    <w:rsid w:val="45AD3FF9"/>
    <w:rsid w:val="46536267"/>
    <w:rsid w:val="471F1229"/>
    <w:rsid w:val="47836A0D"/>
    <w:rsid w:val="47A837C9"/>
    <w:rsid w:val="47E37ACE"/>
    <w:rsid w:val="48117FC2"/>
    <w:rsid w:val="48662978"/>
    <w:rsid w:val="487A19B5"/>
    <w:rsid w:val="48E70AAD"/>
    <w:rsid w:val="4ADA18D2"/>
    <w:rsid w:val="4B762F19"/>
    <w:rsid w:val="4B8171A3"/>
    <w:rsid w:val="4BC93E4E"/>
    <w:rsid w:val="4CE5044A"/>
    <w:rsid w:val="4D014EC1"/>
    <w:rsid w:val="4E5346C3"/>
    <w:rsid w:val="50080CBD"/>
    <w:rsid w:val="50AF3E03"/>
    <w:rsid w:val="51072047"/>
    <w:rsid w:val="51C75A6C"/>
    <w:rsid w:val="51F04F7E"/>
    <w:rsid w:val="520748E3"/>
    <w:rsid w:val="52421B65"/>
    <w:rsid w:val="535575D4"/>
    <w:rsid w:val="54973D25"/>
    <w:rsid w:val="54C472FB"/>
    <w:rsid w:val="55A8670F"/>
    <w:rsid w:val="55F74778"/>
    <w:rsid w:val="565E4AAC"/>
    <w:rsid w:val="5671698D"/>
    <w:rsid w:val="56721C8A"/>
    <w:rsid w:val="577B3384"/>
    <w:rsid w:val="57A52034"/>
    <w:rsid w:val="57AB05C3"/>
    <w:rsid w:val="58956BCB"/>
    <w:rsid w:val="58BF310C"/>
    <w:rsid w:val="58EF0E65"/>
    <w:rsid w:val="595F3707"/>
    <w:rsid w:val="59FB7B52"/>
    <w:rsid w:val="5AE47E3D"/>
    <w:rsid w:val="5BA84F72"/>
    <w:rsid w:val="5BC21364"/>
    <w:rsid w:val="5BC7533B"/>
    <w:rsid w:val="5D5609CB"/>
    <w:rsid w:val="5DEC4349"/>
    <w:rsid w:val="5E78483A"/>
    <w:rsid w:val="5EC03F28"/>
    <w:rsid w:val="5EF33267"/>
    <w:rsid w:val="5F0D665D"/>
    <w:rsid w:val="5F871843"/>
    <w:rsid w:val="5FDE350E"/>
    <w:rsid w:val="5FFC4F61"/>
    <w:rsid w:val="602158FC"/>
    <w:rsid w:val="60E873B6"/>
    <w:rsid w:val="6122569E"/>
    <w:rsid w:val="618160EE"/>
    <w:rsid w:val="61BB7104"/>
    <w:rsid w:val="62367C7B"/>
    <w:rsid w:val="62747EC4"/>
    <w:rsid w:val="62C1093F"/>
    <w:rsid w:val="63C547D6"/>
    <w:rsid w:val="63FD2E7D"/>
    <w:rsid w:val="64102993"/>
    <w:rsid w:val="646F79A8"/>
    <w:rsid w:val="64967FB8"/>
    <w:rsid w:val="652D7081"/>
    <w:rsid w:val="65303447"/>
    <w:rsid w:val="656130D0"/>
    <w:rsid w:val="66D15B6D"/>
    <w:rsid w:val="67560403"/>
    <w:rsid w:val="67E128DE"/>
    <w:rsid w:val="681173B9"/>
    <w:rsid w:val="68142F9A"/>
    <w:rsid w:val="685B5559"/>
    <w:rsid w:val="68B742E4"/>
    <w:rsid w:val="68FF40E1"/>
    <w:rsid w:val="69CA44A5"/>
    <w:rsid w:val="6A625F2D"/>
    <w:rsid w:val="6B702084"/>
    <w:rsid w:val="6BBA3F8A"/>
    <w:rsid w:val="6C5E19CE"/>
    <w:rsid w:val="6C846D68"/>
    <w:rsid w:val="6D205599"/>
    <w:rsid w:val="6D535020"/>
    <w:rsid w:val="6D583FB8"/>
    <w:rsid w:val="6E4108E8"/>
    <w:rsid w:val="6F765CFE"/>
    <w:rsid w:val="6FCB0FDC"/>
    <w:rsid w:val="700A08AF"/>
    <w:rsid w:val="70345D19"/>
    <w:rsid w:val="70FF0131"/>
    <w:rsid w:val="712F4115"/>
    <w:rsid w:val="71812446"/>
    <w:rsid w:val="726769C5"/>
    <w:rsid w:val="72866E8F"/>
    <w:rsid w:val="72937E40"/>
    <w:rsid w:val="72DD4120"/>
    <w:rsid w:val="75051E39"/>
    <w:rsid w:val="752B1F5F"/>
    <w:rsid w:val="75477FB3"/>
    <w:rsid w:val="754E268A"/>
    <w:rsid w:val="759E1DE7"/>
    <w:rsid w:val="75F75882"/>
    <w:rsid w:val="75FE10EF"/>
    <w:rsid w:val="762C076E"/>
    <w:rsid w:val="770D6CF1"/>
    <w:rsid w:val="771042D3"/>
    <w:rsid w:val="772D170F"/>
    <w:rsid w:val="77ED2977"/>
    <w:rsid w:val="79202F3C"/>
    <w:rsid w:val="79ED61B2"/>
    <w:rsid w:val="7A5B203F"/>
    <w:rsid w:val="7A872DEE"/>
    <w:rsid w:val="7AD460C5"/>
    <w:rsid w:val="7B1A4FED"/>
    <w:rsid w:val="7B552131"/>
    <w:rsid w:val="7B716E96"/>
    <w:rsid w:val="7B9E4E62"/>
    <w:rsid w:val="7C4B1E74"/>
    <w:rsid w:val="7C594D6E"/>
    <w:rsid w:val="7C897184"/>
    <w:rsid w:val="7CC2309C"/>
    <w:rsid w:val="7D0E74F3"/>
    <w:rsid w:val="7D7A78BB"/>
    <w:rsid w:val="7DEC2357"/>
    <w:rsid w:val="7E043AC1"/>
    <w:rsid w:val="7E59422B"/>
    <w:rsid w:val="7FD82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AppData\Roaming\Kingsoft\wps\addons\pool\win-i386\knewfileres_1.0.0.1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225</TotalTime>
  <ScaleCrop>false</ScaleCrop>
  <LinksUpToDate>false</LinksUpToDate>
  <CharactersWithSpaces>0</CharactersWithSpaces>
  <Application>WPS Office_10.1.0.7311_F1E327BC-269C-435d-A152-05C5408002CA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2018-03-22T03:15:00Z</dcterms:created>
  <dc:creator>地狱兔四羟基合兔钠</dc:creator>
  <cp:lastModifiedBy>地狱兔四羟基合兔钠</cp:lastModifiedBy>
  <dcterms:modified xsi:type="dcterms:W3CDTF">2018-04-25T14:22:25Z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2052-10.1.0.7311</vt:lpwstr>
  </property>
</Properties>
</file>